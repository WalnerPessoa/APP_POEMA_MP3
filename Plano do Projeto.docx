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A4" w:rsidRDefault="00F210A4" w:rsidP="00F210A4">
      <w:pPr>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033A7">
        <w:rPr>
          <w:rFonts w:ascii="Arial" w:hAnsi="Arial"/>
          <w:b/>
          <w:sz w:val="36"/>
        </w:rPr>
        <w:t xml:space="preserve">FSWUNICEUB - Fábrica de Software do </w:t>
      </w:r>
      <w:proofErr w:type="spellStart"/>
      <w:r w:rsidR="005033A7">
        <w:rPr>
          <w:rFonts w:ascii="Arial" w:hAnsi="Arial"/>
          <w:b/>
          <w:sz w:val="36"/>
        </w:rPr>
        <w:t>UniCEUB</w:t>
      </w:r>
      <w:proofErr w:type="spellEnd"/>
      <w:r>
        <w:rPr>
          <w:rFonts w:ascii="Arial" w:hAnsi="Arial"/>
          <w:b/>
          <w:sz w:val="36"/>
        </w:rPr>
        <w:fldChar w:fldCharType="end"/>
      </w:r>
    </w:p>
    <w:p w:rsidR="00F210A4" w:rsidRDefault="00DB1145" w:rsidP="00F210A4">
      <w:pPr>
        <w:jc w:val="right"/>
        <w:rPr>
          <w:rFonts w:ascii="Arial" w:hAnsi="Arial"/>
          <w:b/>
          <w:sz w:val="36"/>
        </w:rPr>
      </w:pPr>
      <w:r>
        <w:rPr>
          <w:rFonts w:ascii="Arial" w:hAnsi="Arial"/>
          <w:b/>
          <w:sz w:val="36"/>
        </w:rPr>
        <w:t>Plano do Projeto</w:t>
      </w:r>
    </w:p>
    <w:p w:rsidR="00F210A4" w:rsidRDefault="00F210A4" w:rsidP="00F210A4">
      <w:pPr>
        <w:jc w:val="right"/>
        <w:rPr>
          <w:rFonts w:ascii="Arial" w:hAnsi="Arial"/>
          <w:b/>
          <w:sz w:val="28"/>
        </w:rPr>
      </w:pPr>
    </w:p>
    <w:p w:rsidR="00F210A4" w:rsidRDefault="00F210A4" w:rsidP="00F210A4">
      <w:pPr>
        <w:jc w:val="right"/>
        <w:rPr>
          <w:rFonts w:ascii="Arial" w:hAnsi="Arial"/>
          <w:b/>
          <w:sz w:val="28"/>
        </w:rPr>
      </w:pPr>
    </w:p>
    <w:p w:rsidR="00F210A4" w:rsidRDefault="00F210A4" w:rsidP="00F210A4">
      <w:pPr>
        <w:jc w:val="right"/>
        <w:rPr>
          <w:rFonts w:ascii="Arial" w:hAnsi="Arial"/>
          <w:b/>
          <w:sz w:val="28"/>
        </w:rPr>
      </w:pPr>
    </w:p>
    <w:p w:rsidR="00F210A4" w:rsidRDefault="00F210A4" w:rsidP="00F210A4">
      <w:pPr>
        <w:jc w:val="right"/>
        <w:rPr>
          <w:rFonts w:ascii="Arial" w:hAnsi="Arial"/>
          <w:b/>
          <w:sz w:val="28"/>
        </w:rPr>
      </w:pPr>
      <w:r>
        <w:rPr>
          <w:rFonts w:ascii="Arial" w:hAnsi="Arial"/>
          <w:b/>
          <w:sz w:val="36"/>
        </w:rPr>
        <w:fldChar w:fldCharType="begin"/>
      </w:r>
      <w:r>
        <w:rPr>
          <w:rFonts w:ascii="Arial" w:hAnsi="Arial"/>
          <w:b/>
          <w:sz w:val="36"/>
        </w:rPr>
        <w:instrText xml:space="preserve"> SUBJECT   \* MERGEFORMAT </w:instrText>
      </w:r>
      <w:r>
        <w:rPr>
          <w:rFonts w:ascii="Arial" w:hAnsi="Arial"/>
          <w:b/>
          <w:sz w:val="36"/>
        </w:rPr>
        <w:fldChar w:fldCharType="separate"/>
      </w:r>
      <w:r w:rsidR="005033A7">
        <w:rPr>
          <w:rFonts w:ascii="Arial" w:hAnsi="Arial"/>
          <w:b/>
          <w:sz w:val="36"/>
        </w:rPr>
        <w:t>Nome do Projeto</w:t>
      </w:r>
      <w:r>
        <w:rPr>
          <w:rFonts w:ascii="Arial" w:hAnsi="Arial"/>
          <w:b/>
          <w:sz w:val="36"/>
        </w:rPr>
        <w:fldChar w:fldCharType="end"/>
      </w:r>
    </w:p>
    <w:p w:rsidR="00F210A4" w:rsidRDefault="00F210A4" w:rsidP="00F210A4">
      <w:pPr>
        <w:jc w:val="right"/>
        <w:rPr>
          <w:rFonts w:ascii="Arial" w:hAnsi="Arial"/>
          <w:b/>
          <w:sz w:val="28"/>
        </w:rPr>
      </w:pPr>
    </w:p>
    <w:p w:rsidR="00F210A4" w:rsidRDefault="00F210A4" w:rsidP="00F210A4">
      <w:pPr>
        <w:jc w:val="right"/>
        <w:rPr>
          <w:rFonts w:ascii="Arial" w:hAnsi="Arial"/>
          <w:b/>
          <w:sz w:val="28"/>
        </w:rPr>
      </w:pPr>
      <w:r>
        <w:rPr>
          <w:rFonts w:ascii="Arial" w:hAnsi="Arial"/>
          <w:b/>
          <w:sz w:val="28"/>
        </w:rPr>
        <w:t xml:space="preserve">Professor Orientador: </w:t>
      </w:r>
    </w:p>
    <w:p w:rsidR="00F210A4" w:rsidRDefault="00575575" w:rsidP="00F210A4">
      <w:pPr>
        <w:jc w:val="right"/>
        <w:rPr>
          <w:rFonts w:ascii="Arial" w:hAnsi="Arial"/>
          <w:b/>
          <w:sz w:val="28"/>
        </w:rPr>
      </w:pPr>
      <w:r>
        <w:rPr>
          <w:rFonts w:ascii="Arial" w:hAnsi="Arial"/>
          <w:b/>
          <w:sz w:val="28"/>
        </w:rPr>
        <w:t xml:space="preserve">Prof. </w:t>
      </w:r>
      <w:proofErr w:type="spellStart"/>
      <w:r>
        <w:rPr>
          <w:rFonts w:ascii="Arial" w:hAnsi="Arial"/>
          <w:b/>
          <w:sz w:val="28"/>
        </w:rPr>
        <w:t>Msc</w:t>
      </w:r>
      <w:proofErr w:type="spellEnd"/>
      <w:r>
        <w:rPr>
          <w:rFonts w:ascii="Arial" w:hAnsi="Arial"/>
          <w:b/>
          <w:sz w:val="28"/>
        </w:rPr>
        <w:t xml:space="preserve">. </w:t>
      </w:r>
      <w:bookmarkStart w:id="0" w:name="_GoBack"/>
      <w:bookmarkEnd w:id="0"/>
      <w:r>
        <w:rPr>
          <w:rFonts w:ascii="Arial" w:hAnsi="Arial"/>
          <w:b/>
          <w:sz w:val="28"/>
        </w:rPr>
        <w:t>Gilberto de Oliveira Hiragi</w:t>
      </w:r>
    </w:p>
    <w:p w:rsidR="00575575" w:rsidRDefault="00575575" w:rsidP="00F210A4">
      <w:pPr>
        <w:jc w:val="right"/>
        <w:rPr>
          <w:rFonts w:ascii="Arial" w:hAnsi="Arial"/>
          <w:b/>
          <w:sz w:val="28"/>
        </w:rPr>
      </w:pPr>
    </w:p>
    <w:p w:rsidR="00F210A4" w:rsidRDefault="00F210A4" w:rsidP="00F210A4">
      <w:pPr>
        <w:jc w:val="right"/>
        <w:rPr>
          <w:rFonts w:ascii="Arial" w:hAnsi="Arial"/>
          <w:b/>
          <w:sz w:val="28"/>
        </w:rPr>
      </w:pPr>
      <w:r>
        <w:rPr>
          <w:rFonts w:ascii="Arial" w:hAnsi="Arial"/>
          <w:b/>
          <w:sz w:val="28"/>
        </w:rPr>
        <w:t xml:space="preserve">Gerente da Fábrica de Software do </w:t>
      </w:r>
      <w:proofErr w:type="spellStart"/>
      <w:r>
        <w:rPr>
          <w:rFonts w:ascii="Arial" w:hAnsi="Arial"/>
          <w:b/>
          <w:sz w:val="28"/>
        </w:rPr>
        <w:t>Uniceub</w:t>
      </w:r>
      <w:proofErr w:type="spellEnd"/>
      <w:r>
        <w:rPr>
          <w:rFonts w:ascii="Arial" w:hAnsi="Arial"/>
          <w:b/>
          <w:sz w:val="28"/>
        </w:rPr>
        <w:t>:</w:t>
      </w:r>
    </w:p>
    <w:p w:rsidR="00F210A4" w:rsidRDefault="00F210A4" w:rsidP="00F210A4">
      <w:pPr>
        <w:jc w:val="right"/>
        <w:rPr>
          <w:rFonts w:ascii="Arial" w:hAnsi="Arial"/>
          <w:b/>
          <w:sz w:val="28"/>
        </w:rPr>
      </w:pPr>
      <w:r>
        <w:rPr>
          <w:rFonts w:ascii="Arial" w:hAnsi="Arial"/>
          <w:b/>
          <w:sz w:val="28"/>
        </w:rPr>
        <w:fldChar w:fldCharType="begin"/>
      </w:r>
      <w:r>
        <w:rPr>
          <w:rFonts w:ascii="Arial" w:hAnsi="Arial"/>
          <w:b/>
          <w:sz w:val="28"/>
        </w:rPr>
        <w:instrText xml:space="preserve"> DOCPROPERTY  Manager  \* MERGEFORMAT </w:instrText>
      </w:r>
      <w:r>
        <w:rPr>
          <w:rFonts w:ascii="Arial" w:hAnsi="Arial"/>
          <w:b/>
          <w:sz w:val="28"/>
        </w:rPr>
        <w:fldChar w:fldCharType="separate"/>
      </w:r>
      <w:r w:rsidR="005033A7">
        <w:rPr>
          <w:rFonts w:ascii="Arial" w:hAnsi="Arial"/>
          <w:b/>
          <w:sz w:val="28"/>
        </w:rPr>
        <w:t xml:space="preserve">Prof. </w:t>
      </w:r>
      <w:proofErr w:type="spellStart"/>
      <w:r w:rsidR="005033A7">
        <w:rPr>
          <w:rFonts w:ascii="Arial" w:hAnsi="Arial"/>
          <w:b/>
          <w:sz w:val="28"/>
        </w:rPr>
        <w:t>Msc</w:t>
      </w:r>
      <w:proofErr w:type="spellEnd"/>
      <w:r w:rsidR="005033A7">
        <w:rPr>
          <w:rFonts w:ascii="Arial" w:hAnsi="Arial"/>
          <w:b/>
          <w:sz w:val="28"/>
        </w:rPr>
        <w:t xml:space="preserve">. Fabiano </w:t>
      </w:r>
      <w:proofErr w:type="spellStart"/>
      <w:r w:rsidR="005033A7">
        <w:rPr>
          <w:rFonts w:ascii="Arial" w:hAnsi="Arial"/>
          <w:b/>
          <w:sz w:val="28"/>
        </w:rPr>
        <w:t>Mariath</w:t>
      </w:r>
      <w:proofErr w:type="spellEnd"/>
      <w:r w:rsidR="005033A7">
        <w:rPr>
          <w:rFonts w:ascii="Arial" w:hAnsi="Arial"/>
          <w:b/>
          <w:sz w:val="28"/>
        </w:rPr>
        <w:t xml:space="preserve"> D`Oliveira</w:t>
      </w:r>
      <w:r>
        <w:rPr>
          <w:rFonts w:ascii="Arial" w:hAnsi="Arial"/>
          <w:b/>
          <w:sz w:val="28"/>
        </w:rPr>
        <w:fldChar w:fldCharType="end"/>
      </w:r>
    </w:p>
    <w:p w:rsidR="00F210A4" w:rsidRDefault="00F210A4" w:rsidP="00F210A4"/>
    <w:p w:rsidR="00F05F8C" w:rsidRDefault="00F05F8C" w:rsidP="00F05F8C">
      <w:pPr>
        <w:jc w:val="center"/>
        <w:rPr>
          <w:rFonts w:ascii="Arial" w:hAnsi="Arial"/>
          <w:sz w:val="36"/>
        </w:rPr>
      </w:pPr>
      <w:r>
        <w:br w:type="page"/>
      </w:r>
      <w:r>
        <w:rPr>
          <w:rFonts w:ascii="Arial" w:hAnsi="Arial"/>
          <w:sz w:val="36"/>
        </w:rPr>
        <w:lastRenderedPageBreak/>
        <w:t>Histórico de Revisões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43"/>
        <w:gridCol w:w="1026"/>
        <w:gridCol w:w="3756"/>
        <w:gridCol w:w="3319"/>
      </w:tblGrid>
      <w:tr w:rsidR="00F05F8C">
        <w:tblPrEx>
          <w:tblCellMar>
            <w:top w:w="0" w:type="dxa"/>
            <w:bottom w:w="0" w:type="dxa"/>
          </w:tblCellMar>
        </w:tblPrEx>
        <w:trPr>
          <w:jc w:val="center"/>
        </w:trPr>
        <w:tc>
          <w:tcPr>
            <w:tcW w:w="665" w:type="pct"/>
          </w:tcPr>
          <w:p w:rsidR="00F05F8C" w:rsidRDefault="00F05F8C" w:rsidP="00081F36">
            <w:pPr>
              <w:rPr>
                <w:b/>
                <w:sz w:val="24"/>
              </w:rPr>
            </w:pPr>
            <w:r>
              <w:rPr>
                <w:b/>
                <w:sz w:val="24"/>
              </w:rPr>
              <w:t>Data</w:t>
            </w:r>
          </w:p>
        </w:tc>
        <w:tc>
          <w:tcPr>
            <w:tcW w:w="549" w:type="pct"/>
          </w:tcPr>
          <w:p w:rsidR="00F05F8C" w:rsidRDefault="00F05F8C" w:rsidP="00081F36">
            <w:pPr>
              <w:rPr>
                <w:b/>
                <w:sz w:val="24"/>
              </w:rPr>
            </w:pPr>
            <w:r>
              <w:rPr>
                <w:b/>
                <w:sz w:val="24"/>
              </w:rPr>
              <w:t>Versão</w:t>
            </w:r>
          </w:p>
        </w:tc>
        <w:tc>
          <w:tcPr>
            <w:tcW w:w="2010" w:type="pct"/>
          </w:tcPr>
          <w:p w:rsidR="00F05F8C" w:rsidRDefault="00F05F8C" w:rsidP="00081F36">
            <w:pPr>
              <w:rPr>
                <w:b/>
                <w:sz w:val="24"/>
              </w:rPr>
            </w:pPr>
            <w:r>
              <w:rPr>
                <w:b/>
                <w:sz w:val="24"/>
              </w:rPr>
              <w:t>Descrição</w:t>
            </w:r>
          </w:p>
        </w:tc>
        <w:tc>
          <w:tcPr>
            <w:tcW w:w="1776" w:type="pct"/>
          </w:tcPr>
          <w:p w:rsidR="00F05F8C" w:rsidRDefault="00F05F8C" w:rsidP="00081F36">
            <w:pPr>
              <w:rPr>
                <w:b/>
                <w:sz w:val="24"/>
              </w:rPr>
            </w:pPr>
            <w:r>
              <w:rPr>
                <w:b/>
                <w:sz w:val="24"/>
              </w:rPr>
              <w:t>Autor</w:t>
            </w:r>
          </w:p>
        </w:tc>
      </w:tr>
      <w:tr w:rsidR="00F05F8C">
        <w:tblPrEx>
          <w:tblCellMar>
            <w:top w:w="0" w:type="dxa"/>
            <w:bottom w:w="0" w:type="dxa"/>
          </w:tblCellMar>
        </w:tblPrEx>
        <w:trPr>
          <w:jc w:val="center"/>
        </w:trPr>
        <w:tc>
          <w:tcPr>
            <w:tcW w:w="665" w:type="pct"/>
          </w:tcPr>
          <w:p w:rsidR="00F05F8C" w:rsidRDefault="005F54C1" w:rsidP="00081F36">
            <w:r>
              <w:t>24/07</w:t>
            </w:r>
            <w:r w:rsidR="00670A86">
              <w:t>/20</w:t>
            </w:r>
            <w:r>
              <w:t>10</w:t>
            </w:r>
          </w:p>
        </w:tc>
        <w:tc>
          <w:tcPr>
            <w:tcW w:w="549" w:type="pct"/>
          </w:tcPr>
          <w:p w:rsidR="00F05F8C" w:rsidRDefault="00F05F8C" w:rsidP="005F54C1">
            <w:pPr>
              <w:jc w:val="center"/>
            </w:pPr>
            <w:r>
              <w:t>1</w:t>
            </w:r>
            <w:r w:rsidR="005F54C1">
              <w:t>.0</w:t>
            </w:r>
          </w:p>
        </w:tc>
        <w:tc>
          <w:tcPr>
            <w:tcW w:w="2010" w:type="pct"/>
          </w:tcPr>
          <w:p w:rsidR="00F05F8C" w:rsidRDefault="00F05F8C" w:rsidP="00081F36">
            <w:pPr>
              <w:pStyle w:val="Cabealho"/>
            </w:pPr>
            <w:r>
              <w:t>Cr</w:t>
            </w:r>
            <w:r w:rsidR="005F54C1">
              <w:t>iação para o 2</w:t>
            </w:r>
            <w:r w:rsidR="00670A86">
              <w:t>º semestre de 20</w:t>
            </w:r>
            <w:r w:rsidR="005F54C1">
              <w:t>10</w:t>
            </w:r>
          </w:p>
        </w:tc>
        <w:tc>
          <w:tcPr>
            <w:tcW w:w="1776" w:type="pct"/>
          </w:tcPr>
          <w:p w:rsidR="00F05F8C" w:rsidRDefault="00670A86" w:rsidP="00081F36">
            <w:r>
              <w:t>Mauricio Rocha Lyra</w:t>
            </w:r>
          </w:p>
        </w:tc>
      </w:tr>
      <w:tr w:rsidR="00F05F8C">
        <w:tblPrEx>
          <w:tblCellMar>
            <w:top w:w="0" w:type="dxa"/>
            <w:bottom w:w="0" w:type="dxa"/>
          </w:tblCellMar>
        </w:tblPrEx>
        <w:trPr>
          <w:jc w:val="center"/>
        </w:trPr>
        <w:tc>
          <w:tcPr>
            <w:tcW w:w="665" w:type="pct"/>
          </w:tcPr>
          <w:p w:rsidR="00F05F8C" w:rsidRDefault="00F05F8C" w:rsidP="00081F36"/>
        </w:tc>
        <w:tc>
          <w:tcPr>
            <w:tcW w:w="549" w:type="pct"/>
          </w:tcPr>
          <w:p w:rsidR="00F05F8C" w:rsidRDefault="00F05F8C" w:rsidP="00081F36"/>
        </w:tc>
        <w:tc>
          <w:tcPr>
            <w:tcW w:w="2010" w:type="pct"/>
          </w:tcPr>
          <w:p w:rsidR="00F05F8C" w:rsidRDefault="00F05F8C" w:rsidP="00081F36">
            <w:pPr>
              <w:pStyle w:val="Cabealho"/>
            </w:pPr>
          </w:p>
        </w:tc>
        <w:tc>
          <w:tcPr>
            <w:tcW w:w="1776" w:type="pct"/>
          </w:tcPr>
          <w:p w:rsidR="00F05F8C" w:rsidRDefault="00F05F8C" w:rsidP="00081F36"/>
        </w:tc>
      </w:tr>
      <w:tr w:rsidR="00F05F8C">
        <w:tblPrEx>
          <w:tblCellMar>
            <w:top w:w="0" w:type="dxa"/>
            <w:bottom w:w="0" w:type="dxa"/>
          </w:tblCellMar>
        </w:tblPrEx>
        <w:trPr>
          <w:jc w:val="center"/>
        </w:trPr>
        <w:tc>
          <w:tcPr>
            <w:tcW w:w="665" w:type="pct"/>
          </w:tcPr>
          <w:p w:rsidR="00F05F8C" w:rsidRDefault="00F05F8C" w:rsidP="00081F36"/>
        </w:tc>
        <w:tc>
          <w:tcPr>
            <w:tcW w:w="549" w:type="pct"/>
          </w:tcPr>
          <w:p w:rsidR="00F05F8C" w:rsidRDefault="00F05F8C" w:rsidP="00081F36"/>
        </w:tc>
        <w:tc>
          <w:tcPr>
            <w:tcW w:w="2010" w:type="pct"/>
          </w:tcPr>
          <w:p w:rsidR="00F05F8C" w:rsidRDefault="00F05F8C" w:rsidP="00081F36">
            <w:pPr>
              <w:pStyle w:val="Cabealho"/>
            </w:pPr>
          </w:p>
        </w:tc>
        <w:tc>
          <w:tcPr>
            <w:tcW w:w="1776" w:type="pct"/>
          </w:tcPr>
          <w:p w:rsidR="00F05F8C" w:rsidRDefault="00F05F8C" w:rsidP="00081F36"/>
        </w:tc>
      </w:tr>
      <w:tr w:rsidR="00F05F8C">
        <w:tblPrEx>
          <w:tblCellMar>
            <w:top w:w="0" w:type="dxa"/>
            <w:bottom w:w="0" w:type="dxa"/>
          </w:tblCellMar>
        </w:tblPrEx>
        <w:trPr>
          <w:jc w:val="center"/>
        </w:trPr>
        <w:tc>
          <w:tcPr>
            <w:tcW w:w="665" w:type="pct"/>
          </w:tcPr>
          <w:p w:rsidR="00F05F8C" w:rsidRDefault="00F05F8C" w:rsidP="00081F36"/>
        </w:tc>
        <w:tc>
          <w:tcPr>
            <w:tcW w:w="549" w:type="pct"/>
          </w:tcPr>
          <w:p w:rsidR="00F05F8C" w:rsidRDefault="00F05F8C" w:rsidP="00081F36"/>
        </w:tc>
        <w:tc>
          <w:tcPr>
            <w:tcW w:w="2010" w:type="pct"/>
          </w:tcPr>
          <w:p w:rsidR="00F05F8C" w:rsidRDefault="00F05F8C" w:rsidP="00081F36">
            <w:pPr>
              <w:pStyle w:val="Cabealho"/>
            </w:pPr>
          </w:p>
        </w:tc>
        <w:tc>
          <w:tcPr>
            <w:tcW w:w="1776" w:type="pct"/>
          </w:tcPr>
          <w:p w:rsidR="00F05F8C" w:rsidRDefault="00F05F8C" w:rsidP="00081F36"/>
        </w:tc>
      </w:tr>
      <w:tr w:rsidR="00F05F8C">
        <w:tblPrEx>
          <w:tblCellMar>
            <w:top w:w="0" w:type="dxa"/>
            <w:bottom w:w="0" w:type="dxa"/>
          </w:tblCellMar>
        </w:tblPrEx>
        <w:trPr>
          <w:jc w:val="center"/>
        </w:trPr>
        <w:tc>
          <w:tcPr>
            <w:tcW w:w="665" w:type="pct"/>
          </w:tcPr>
          <w:p w:rsidR="00F05F8C" w:rsidRDefault="00F05F8C" w:rsidP="00081F36"/>
        </w:tc>
        <w:tc>
          <w:tcPr>
            <w:tcW w:w="549" w:type="pct"/>
          </w:tcPr>
          <w:p w:rsidR="00F05F8C" w:rsidRDefault="00F05F8C" w:rsidP="00081F36"/>
        </w:tc>
        <w:tc>
          <w:tcPr>
            <w:tcW w:w="2010" w:type="pct"/>
          </w:tcPr>
          <w:p w:rsidR="00F05F8C" w:rsidRDefault="00F05F8C" w:rsidP="00081F36">
            <w:pPr>
              <w:pStyle w:val="Cabealho"/>
            </w:pPr>
          </w:p>
        </w:tc>
        <w:tc>
          <w:tcPr>
            <w:tcW w:w="1776" w:type="pct"/>
          </w:tcPr>
          <w:p w:rsidR="00F05F8C" w:rsidRDefault="00F05F8C" w:rsidP="00081F36"/>
        </w:tc>
      </w:tr>
      <w:tr w:rsidR="00F05F8C">
        <w:tblPrEx>
          <w:tblCellMar>
            <w:top w:w="0" w:type="dxa"/>
            <w:bottom w:w="0" w:type="dxa"/>
          </w:tblCellMar>
        </w:tblPrEx>
        <w:trPr>
          <w:jc w:val="center"/>
        </w:trPr>
        <w:tc>
          <w:tcPr>
            <w:tcW w:w="665" w:type="pct"/>
          </w:tcPr>
          <w:p w:rsidR="00F05F8C" w:rsidRDefault="00F05F8C" w:rsidP="00081F36"/>
        </w:tc>
        <w:tc>
          <w:tcPr>
            <w:tcW w:w="549" w:type="pct"/>
          </w:tcPr>
          <w:p w:rsidR="00F05F8C" w:rsidRDefault="00F05F8C" w:rsidP="00081F36"/>
        </w:tc>
        <w:tc>
          <w:tcPr>
            <w:tcW w:w="2010" w:type="pct"/>
          </w:tcPr>
          <w:p w:rsidR="00F05F8C" w:rsidRDefault="00F05F8C" w:rsidP="00081F36">
            <w:pPr>
              <w:pStyle w:val="Cabealho"/>
            </w:pPr>
          </w:p>
        </w:tc>
        <w:tc>
          <w:tcPr>
            <w:tcW w:w="1776" w:type="pct"/>
          </w:tcPr>
          <w:p w:rsidR="00F05F8C" w:rsidRDefault="00F05F8C" w:rsidP="00081F36"/>
        </w:tc>
      </w:tr>
    </w:tbl>
    <w:p w:rsidR="00F210A4" w:rsidRDefault="00F210A4" w:rsidP="00F210A4"/>
    <w:p w:rsidR="007C3DC7" w:rsidRDefault="00F210A4">
      <w:pPr>
        <w:pStyle w:val="Ttulo"/>
        <w:rPr>
          <w:rFonts w:ascii="Century Gothic" w:hAnsi="Century Gothic"/>
        </w:rPr>
      </w:pPr>
      <w:r>
        <w:rPr>
          <w:rFonts w:ascii="Century Gothic" w:hAnsi="Century Gothic"/>
        </w:rPr>
        <w:br w:type="page"/>
      </w:r>
      <w:r w:rsidR="00F05F8C">
        <w:rPr>
          <w:rFonts w:ascii="Century Gothic" w:hAnsi="Century Gothic"/>
        </w:rPr>
        <w:lastRenderedPageBreak/>
        <w:t>Conteúdo</w:t>
      </w:r>
    </w:p>
    <w:p w:rsidR="00BA7CC0" w:rsidRDefault="007C3DC7">
      <w:pPr>
        <w:pStyle w:val="Sumrio1"/>
        <w:tabs>
          <w:tab w:val="left" w:pos="400"/>
          <w:tab w:val="right" w:leader="dot" w:pos="9350"/>
        </w:tabs>
        <w:rPr>
          <w:b w:val="0"/>
          <w:caps w:val="0"/>
          <w:noProof/>
          <w:sz w:val="24"/>
          <w:szCs w:val="24"/>
        </w:rPr>
      </w:pPr>
      <w:r>
        <w:rPr>
          <w:caps w:val="0"/>
        </w:rPr>
        <w:fldChar w:fldCharType="begin"/>
      </w:r>
      <w:r>
        <w:rPr>
          <w:caps w:val="0"/>
        </w:rPr>
        <w:instrText xml:space="preserve"> TOC \o "1-3" </w:instrText>
      </w:r>
      <w:r>
        <w:rPr>
          <w:caps w:val="0"/>
        </w:rPr>
        <w:fldChar w:fldCharType="separate"/>
      </w:r>
      <w:r w:rsidR="00BA7CC0">
        <w:rPr>
          <w:noProof/>
        </w:rPr>
        <w:t>1.</w:t>
      </w:r>
      <w:r w:rsidR="00BA7CC0">
        <w:rPr>
          <w:b w:val="0"/>
          <w:caps w:val="0"/>
          <w:noProof/>
          <w:sz w:val="24"/>
          <w:szCs w:val="24"/>
        </w:rPr>
        <w:tab/>
      </w:r>
      <w:r w:rsidR="00BA7CC0">
        <w:rPr>
          <w:noProof/>
        </w:rPr>
        <w:t>Introdução</w:t>
      </w:r>
      <w:r w:rsidR="00BA7CC0">
        <w:rPr>
          <w:noProof/>
        </w:rPr>
        <w:tab/>
      </w:r>
      <w:r w:rsidR="00BA7CC0">
        <w:rPr>
          <w:noProof/>
        </w:rPr>
        <w:fldChar w:fldCharType="begin"/>
      </w:r>
      <w:r w:rsidR="00BA7CC0">
        <w:rPr>
          <w:noProof/>
        </w:rPr>
        <w:instrText xml:space="preserve"> PAGEREF _Toc267755944 \h </w:instrText>
      </w:r>
      <w:r w:rsidR="00895DC8">
        <w:rPr>
          <w:noProof/>
        </w:rPr>
      </w:r>
      <w:r w:rsidR="00BA7CC0">
        <w:rPr>
          <w:noProof/>
        </w:rPr>
        <w:fldChar w:fldCharType="separate"/>
      </w:r>
      <w:r w:rsidR="005033A7">
        <w:rPr>
          <w:noProof/>
        </w:rPr>
        <w:t>4</w:t>
      </w:r>
      <w:r w:rsidR="00BA7CC0">
        <w:rPr>
          <w:noProof/>
        </w:rPr>
        <w:fldChar w:fldCharType="end"/>
      </w:r>
    </w:p>
    <w:p w:rsidR="00BA7CC0" w:rsidRDefault="00BA7CC0">
      <w:pPr>
        <w:pStyle w:val="Sumrio2"/>
        <w:tabs>
          <w:tab w:val="left" w:pos="800"/>
          <w:tab w:val="right" w:leader="dot" w:pos="9350"/>
        </w:tabs>
        <w:rPr>
          <w:smallCaps w:val="0"/>
          <w:noProof/>
          <w:sz w:val="24"/>
          <w:szCs w:val="24"/>
        </w:rPr>
      </w:pPr>
      <w:r>
        <w:rPr>
          <w:noProof/>
        </w:rPr>
        <w:t>1.1</w:t>
      </w:r>
      <w:r>
        <w:rPr>
          <w:smallCaps w:val="0"/>
          <w:noProof/>
          <w:sz w:val="24"/>
          <w:szCs w:val="24"/>
        </w:rPr>
        <w:tab/>
      </w:r>
      <w:r>
        <w:rPr>
          <w:noProof/>
        </w:rPr>
        <w:t>Propósito</w:t>
      </w:r>
      <w:r>
        <w:rPr>
          <w:noProof/>
        </w:rPr>
        <w:tab/>
      </w:r>
      <w:r>
        <w:rPr>
          <w:noProof/>
        </w:rPr>
        <w:fldChar w:fldCharType="begin"/>
      </w:r>
      <w:r>
        <w:rPr>
          <w:noProof/>
        </w:rPr>
        <w:instrText xml:space="preserve"> PAGEREF _Toc267755945 \h </w:instrText>
      </w:r>
      <w:r w:rsidR="00895DC8">
        <w:rPr>
          <w:noProof/>
        </w:rPr>
      </w:r>
      <w:r>
        <w:rPr>
          <w:noProof/>
        </w:rPr>
        <w:fldChar w:fldCharType="separate"/>
      </w:r>
      <w:r w:rsidR="005033A7">
        <w:rPr>
          <w:noProof/>
        </w:rPr>
        <w:t>4</w:t>
      </w:r>
      <w:r>
        <w:rPr>
          <w:noProof/>
        </w:rPr>
        <w:fldChar w:fldCharType="end"/>
      </w:r>
    </w:p>
    <w:p w:rsidR="00BA7CC0" w:rsidRDefault="00BA7CC0">
      <w:pPr>
        <w:pStyle w:val="Sumrio2"/>
        <w:tabs>
          <w:tab w:val="left" w:pos="800"/>
          <w:tab w:val="right" w:leader="dot" w:pos="9350"/>
        </w:tabs>
        <w:rPr>
          <w:smallCaps w:val="0"/>
          <w:noProof/>
          <w:sz w:val="24"/>
          <w:szCs w:val="24"/>
        </w:rPr>
      </w:pPr>
      <w:r>
        <w:rPr>
          <w:noProof/>
        </w:rPr>
        <w:t>1.2</w:t>
      </w:r>
      <w:r>
        <w:rPr>
          <w:smallCaps w:val="0"/>
          <w:noProof/>
          <w:sz w:val="24"/>
          <w:szCs w:val="24"/>
        </w:rPr>
        <w:tab/>
      </w:r>
      <w:r>
        <w:rPr>
          <w:noProof/>
        </w:rPr>
        <w:t>Escopo</w:t>
      </w:r>
      <w:r>
        <w:rPr>
          <w:noProof/>
        </w:rPr>
        <w:tab/>
      </w:r>
      <w:r>
        <w:rPr>
          <w:noProof/>
        </w:rPr>
        <w:fldChar w:fldCharType="begin"/>
      </w:r>
      <w:r>
        <w:rPr>
          <w:noProof/>
        </w:rPr>
        <w:instrText xml:space="preserve"> PAGEREF _Toc267755946 \h </w:instrText>
      </w:r>
      <w:r w:rsidR="00895DC8">
        <w:rPr>
          <w:noProof/>
        </w:rPr>
      </w:r>
      <w:r>
        <w:rPr>
          <w:noProof/>
        </w:rPr>
        <w:fldChar w:fldCharType="separate"/>
      </w:r>
      <w:r w:rsidR="005033A7">
        <w:rPr>
          <w:noProof/>
        </w:rPr>
        <w:t>4</w:t>
      </w:r>
      <w:r>
        <w:rPr>
          <w:noProof/>
        </w:rPr>
        <w:fldChar w:fldCharType="end"/>
      </w:r>
    </w:p>
    <w:p w:rsidR="00BA7CC0" w:rsidRDefault="00BA7CC0">
      <w:pPr>
        <w:pStyle w:val="Sumrio2"/>
        <w:tabs>
          <w:tab w:val="left" w:pos="800"/>
          <w:tab w:val="right" w:leader="dot" w:pos="9350"/>
        </w:tabs>
        <w:rPr>
          <w:smallCaps w:val="0"/>
          <w:noProof/>
          <w:sz w:val="24"/>
          <w:szCs w:val="24"/>
        </w:rPr>
      </w:pPr>
      <w:r>
        <w:rPr>
          <w:noProof/>
        </w:rPr>
        <w:t>1.3</w:t>
      </w:r>
      <w:r>
        <w:rPr>
          <w:smallCaps w:val="0"/>
          <w:noProof/>
          <w:sz w:val="24"/>
          <w:szCs w:val="24"/>
        </w:rPr>
        <w:tab/>
      </w:r>
      <w:r>
        <w:rPr>
          <w:noProof/>
        </w:rPr>
        <w:t>Definições, Acrônimos e Abreviações.</w:t>
      </w:r>
      <w:r>
        <w:rPr>
          <w:noProof/>
        </w:rPr>
        <w:tab/>
      </w:r>
      <w:r>
        <w:rPr>
          <w:noProof/>
        </w:rPr>
        <w:fldChar w:fldCharType="begin"/>
      </w:r>
      <w:r>
        <w:rPr>
          <w:noProof/>
        </w:rPr>
        <w:instrText xml:space="preserve"> PAGEREF _Toc267755947 \h </w:instrText>
      </w:r>
      <w:r w:rsidR="00895DC8">
        <w:rPr>
          <w:noProof/>
        </w:rPr>
      </w:r>
      <w:r>
        <w:rPr>
          <w:noProof/>
        </w:rPr>
        <w:fldChar w:fldCharType="separate"/>
      </w:r>
      <w:r w:rsidR="005033A7">
        <w:rPr>
          <w:noProof/>
        </w:rPr>
        <w:t>4</w:t>
      </w:r>
      <w:r>
        <w:rPr>
          <w:noProof/>
        </w:rPr>
        <w:fldChar w:fldCharType="end"/>
      </w:r>
    </w:p>
    <w:p w:rsidR="00BA7CC0" w:rsidRDefault="00BA7CC0">
      <w:pPr>
        <w:pStyle w:val="Sumrio2"/>
        <w:tabs>
          <w:tab w:val="left" w:pos="800"/>
          <w:tab w:val="right" w:leader="dot" w:pos="9350"/>
        </w:tabs>
        <w:rPr>
          <w:smallCaps w:val="0"/>
          <w:noProof/>
          <w:sz w:val="24"/>
          <w:szCs w:val="24"/>
        </w:rPr>
      </w:pPr>
      <w:r>
        <w:rPr>
          <w:noProof/>
        </w:rPr>
        <w:t>1.4</w:t>
      </w:r>
      <w:r>
        <w:rPr>
          <w:smallCaps w:val="0"/>
          <w:noProof/>
          <w:sz w:val="24"/>
          <w:szCs w:val="24"/>
        </w:rPr>
        <w:tab/>
      </w:r>
      <w:r>
        <w:rPr>
          <w:noProof/>
        </w:rPr>
        <w:t>Referências</w:t>
      </w:r>
      <w:r>
        <w:rPr>
          <w:noProof/>
        </w:rPr>
        <w:tab/>
      </w:r>
      <w:r>
        <w:rPr>
          <w:noProof/>
        </w:rPr>
        <w:fldChar w:fldCharType="begin"/>
      </w:r>
      <w:r>
        <w:rPr>
          <w:noProof/>
        </w:rPr>
        <w:instrText xml:space="preserve"> PAGEREF _Toc267755948 \h </w:instrText>
      </w:r>
      <w:r w:rsidR="00895DC8">
        <w:rPr>
          <w:noProof/>
        </w:rPr>
      </w:r>
      <w:r>
        <w:rPr>
          <w:noProof/>
        </w:rPr>
        <w:fldChar w:fldCharType="separate"/>
      </w:r>
      <w:r w:rsidR="005033A7">
        <w:rPr>
          <w:noProof/>
        </w:rPr>
        <w:t>4</w:t>
      </w:r>
      <w:r>
        <w:rPr>
          <w:noProof/>
        </w:rPr>
        <w:fldChar w:fldCharType="end"/>
      </w:r>
    </w:p>
    <w:p w:rsidR="00BA7CC0" w:rsidRDefault="00BA7CC0">
      <w:pPr>
        <w:pStyle w:val="Sumrio1"/>
        <w:tabs>
          <w:tab w:val="left" w:pos="400"/>
          <w:tab w:val="right" w:leader="dot" w:pos="9350"/>
        </w:tabs>
        <w:rPr>
          <w:b w:val="0"/>
          <w:caps w:val="0"/>
          <w:noProof/>
          <w:sz w:val="24"/>
          <w:szCs w:val="24"/>
        </w:rPr>
      </w:pPr>
      <w:r>
        <w:rPr>
          <w:noProof/>
        </w:rPr>
        <w:t>2.</w:t>
      </w:r>
      <w:r>
        <w:rPr>
          <w:b w:val="0"/>
          <w:caps w:val="0"/>
          <w:noProof/>
          <w:sz w:val="24"/>
          <w:szCs w:val="24"/>
        </w:rPr>
        <w:tab/>
      </w:r>
      <w:r>
        <w:rPr>
          <w:noProof/>
        </w:rPr>
        <w:t>Plano de gerenciamento do escopo do projeto</w:t>
      </w:r>
      <w:r>
        <w:rPr>
          <w:noProof/>
        </w:rPr>
        <w:tab/>
      </w:r>
      <w:r>
        <w:rPr>
          <w:noProof/>
        </w:rPr>
        <w:fldChar w:fldCharType="begin"/>
      </w:r>
      <w:r>
        <w:rPr>
          <w:noProof/>
        </w:rPr>
        <w:instrText xml:space="preserve"> PAGEREF _Toc267755949 \h </w:instrText>
      </w:r>
      <w:r w:rsidR="00895DC8">
        <w:rPr>
          <w:noProof/>
        </w:rPr>
      </w:r>
      <w:r>
        <w:rPr>
          <w:noProof/>
        </w:rPr>
        <w:fldChar w:fldCharType="separate"/>
      </w:r>
      <w:r w:rsidR="005033A7">
        <w:rPr>
          <w:noProof/>
        </w:rPr>
        <w:t>4</w:t>
      </w:r>
      <w:r>
        <w:rPr>
          <w:noProof/>
        </w:rPr>
        <w:fldChar w:fldCharType="end"/>
      </w:r>
    </w:p>
    <w:p w:rsidR="00BA7CC0" w:rsidRDefault="00BA7CC0">
      <w:pPr>
        <w:pStyle w:val="Sumrio1"/>
        <w:tabs>
          <w:tab w:val="left" w:pos="400"/>
          <w:tab w:val="right" w:leader="dot" w:pos="9350"/>
        </w:tabs>
        <w:rPr>
          <w:b w:val="0"/>
          <w:caps w:val="0"/>
          <w:noProof/>
          <w:sz w:val="24"/>
          <w:szCs w:val="24"/>
        </w:rPr>
      </w:pPr>
      <w:r>
        <w:rPr>
          <w:noProof/>
        </w:rPr>
        <w:t>3.</w:t>
      </w:r>
      <w:r>
        <w:rPr>
          <w:b w:val="0"/>
          <w:caps w:val="0"/>
          <w:noProof/>
          <w:sz w:val="24"/>
          <w:szCs w:val="24"/>
        </w:rPr>
        <w:tab/>
      </w:r>
      <w:r>
        <w:rPr>
          <w:noProof/>
        </w:rPr>
        <w:t>Plano de gerenciamento do tempo do projeto</w:t>
      </w:r>
      <w:r>
        <w:rPr>
          <w:noProof/>
        </w:rPr>
        <w:tab/>
      </w:r>
      <w:r>
        <w:rPr>
          <w:noProof/>
        </w:rPr>
        <w:fldChar w:fldCharType="begin"/>
      </w:r>
      <w:r>
        <w:rPr>
          <w:noProof/>
        </w:rPr>
        <w:instrText xml:space="preserve"> PAGEREF _Toc267755950 \h </w:instrText>
      </w:r>
      <w:r w:rsidR="00895DC8">
        <w:rPr>
          <w:noProof/>
        </w:rPr>
      </w:r>
      <w:r>
        <w:rPr>
          <w:noProof/>
        </w:rPr>
        <w:fldChar w:fldCharType="separate"/>
      </w:r>
      <w:r w:rsidR="005033A7">
        <w:rPr>
          <w:noProof/>
        </w:rPr>
        <w:t>4</w:t>
      </w:r>
      <w:r>
        <w:rPr>
          <w:noProof/>
        </w:rPr>
        <w:fldChar w:fldCharType="end"/>
      </w:r>
    </w:p>
    <w:p w:rsidR="00BA7CC0" w:rsidRDefault="00BA7CC0">
      <w:pPr>
        <w:pStyle w:val="Sumrio1"/>
        <w:tabs>
          <w:tab w:val="left" w:pos="400"/>
          <w:tab w:val="right" w:leader="dot" w:pos="9350"/>
        </w:tabs>
        <w:rPr>
          <w:b w:val="0"/>
          <w:caps w:val="0"/>
          <w:noProof/>
          <w:sz w:val="24"/>
          <w:szCs w:val="24"/>
        </w:rPr>
      </w:pPr>
      <w:r>
        <w:rPr>
          <w:noProof/>
        </w:rPr>
        <w:t>4.</w:t>
      </w:r>
      <w:r>
        <w:rPr>
          <w:b w:val="0"/>
          <w:caps w:val="0"/>
          <w:noProof/>
          <w:sz w:val="24"/>
          <w:szCs w:val="24"/>
        </w:rPr>
        <w:tab/>
      </w:r>
      <w:r>
        <w:rPr>
          <w:noProof/>
        </w:rPr>
        <w:t>Plano de gerenciamento de pessoas</w:t>
      </w:r>
      <w:r>
        <w:rPr>
          <w:noProof/>
        </w:rPr>
        <w:tab/>
      </w:r>
      <w:r>
        <w:rPr>
          <w:noProof/>
        </w:rPr>
        <w:fldChar w:fldCharType="begin"/>
      </w:r>
      <w:r>
        <w:rPr>
          <w:noProof/>
        </w:rPr>
        <w:instrText xml:space="preserve"> PAGEREF _Toc267755951 \h </w:instrText>
      </w:r>
      <w:r w:rsidR="00895DC8">
        <w:rPr>
          <w:noProof/>
        </w:rPr>
      </w:r>
      <w:r>
        <w:rPr>
          <w:noProof/>
        </w:rPr>
        <w:fldChar w:fldCharType="separate"/>
      </w:r>
      <w:r w:rsidR="005033A7">
        <w:rPr>
          <w:noProof/>
        </w:rPr>
        <w:t>4</w:t>
      </w:r>
      <w:r>
        <w:rPr>
          <w:noProof/>
        </w:rPr>
        <w:fldChar w:fldCharType="end"/>
      </w:r>
    </w:p>
    <w:p w:rsidR="007C3DC7" w:rsidRDefault="007C3DC7">
      <w:pPr>
        <w:pStyle w:val="Ttulo"/>
        <w:rPr>
          <w:rFonts w:ascii="Century Gothic" w:hAnsi="Century Gothic"/>
          <w:caps/>
          <w:sz w:val="20"/>
        </w:rPr>
      </w:pPr>
      <w:r>
        <w:rPr>
          <w:rFonts w:ascii="Century Gothic" w:hAnsi="Century Gothic"/>
          <w:caps/>
          <w:sz w:val="20"/>
        </w:rPr>
        <w:fldChar w:fldCharType="end"/>
      </w:r>
    </w:p>
    <w:p w:rsidR="007C3DC7" w:rsidRDefault="00F05F8C">
      <w:pPr>
        <w:pStyle w:val="Ttulo1"/>
      </w:pPr>
      <w:bookmarkStart w:id="1" w:name="_Toc8123420"/>
      <w:r>
        <w:br w:type="page"/>
      </w:r>
      <w:bookmarkStart w:id="2" w:name="_Toc267755944"/>
      <w:r>
        <w:lastRenderedPageBreak/>
        <w:t>I</w:t>
      </w:r>
      <w:r w:rsidR="007C3DC7">
        <w:t>ntrodução</w:t>
      </w:r>
      <w:bookmarkEnd w:id="1"/>
      <w:bookmarkEnd w:id="2"/>
    </w:p>
    <w:p w:rsidR="00206A90" w:rsidRDefault="00206A90">
      <w:pPr>
        <w:pStyle w:val="Ttulo2"/>
      </w:pPr>
      <w:bookmarkStart w:id="3" w:name="_Toc527877999"/>
      <w:bookmarkStart w:id="4" w:name="_Toc527878086"/>
      <w:bookmarkStart w:id="5" w:name="_Toc8123423"/>
      <w:bookmarkStart w:id="6" w:name="_Toc267755945"/>
      <w:r>
        <w:t>Propósito</w:t>
      </w:r>
      <w:bookmarkEnd w:id="6"/>
    </w:p>
    <w:p w:rsidR="002E169B" w:rsidRDefault="00670A86" w:rsidP="00206A90">
      <w:r>
        <w:t xml:space="preserve">O </w:t>
      </w:r>
      <w:r w:rsidR="002E169B">
        <w:t>P</w:t>
      </w:r>
      <w:r>
        <w:t>lano d</w:t>
      </w:r>
      <w:r w:rsidR="002E169B">
        <w:t>o P</w:t>
      </w:r>
      <w:r>
        <w:t>rojeto é um documento que define como o projeto será executado, monitorado, controlado e encerrado.</w:t>
      </w:r>
    </w:p>
    <w:p w:rsidR="002E169B" w:rsidRDefault="002E169B" w:rsidP="00206A90">
      <w:r>
        <w:t>Este documento deve ser atualizado e revisado ao longo de todo o projeto.</w:t>
      </w:r>
    </w:p>
    <w:p w:rsidR="002E169B" w:rsidRDefault="002E169B" w:rsidP="00206A90"/>
    <w:p w:rsidR="00206A90" w:rsidRDefault="00206A90" w:rsidP="00206A90">
      <w:pPr>
        <w:pStyle w:val="Ttulo2"/>
      </w:pPr>
      <w:bookmarkStart w:id="7" w:name="_Toc267755946"/>
      <w:r>
        <w:t>Escopo</w:t>
      </w:r>
      <w:bookmarkEnd w:id="7"/>
    </w:p>
    <w:p w:rsidR="00206A90" w:rsidRDefault="00206A90" w:rsidP="00206A90">
      <w:pPr>
        <w:rPr>
          <w:b/>
        </w:rPr>
      </w:pPr>
      <w:r>
        <w:t xml:space="preserve">Este documento refere-se ao projeto </w:t>
      </w:r>
      <w:r w:rsidRPr="00206A90">
        <w:rPr>
          <w:b/>
        </w:rPr>
        <w:fldChar w:fldCharType="begin"/>
      </w:r>
      <w:r w:rsidRPr="00206A90">
        <w:rPr>
          <w:b/>
        </w:rPr>
        <w:instrText xml:space="preserve"> SUBJECT   \* MERGEFORMAT </w:instrText>
      </w:r>
      <w:r w:rsidRPr="00206A90">
        <w:rPr>
          <w:b/>
        </w:rPr>
        <w:fldChar w:fldCharType="separate"/>
      </w:r>
      <w:r w:rsidR="005033A7">
        <w:rPr>
          <w:b/>
        </w:rPr>
        <w:t>Nome do Projeto</w:t>
      </w:r>
      <w:r w:rsidRPr="00206A90">
        <w:rPr>
          <w:b/>
        </w:rPr>
        <w:fldChar w:fldCharType="end"/>
      </w:r>
    </w:p>
    <w:p w:rsidR="002E169B" w:rsidRDefault="002E169B" w:rsidP="00206A90">
      <w:pPr>
        <w:rPr>
          <w:b/>
        </w:rPr>
      </w:pPr>
    </w:p>
    <w:p w:rsidR="005975C8" w:rsidRDefault="005975C8" w:rsidP="005975C8">
      <w:pPr>
        <w:pStyle w:val="Ttulo2"/>
      </w:pPr>
      <w:bookmarkStart w:id="8" w:name="_Toc161250574"/>
      <w:bookmarkStart w:id="9" w:name="_Toc267755947"/>
      <w:r>
        <w:t>Definições, Acrônimos e Abreviações.</w:t>
      </w:r>
      <w:bookmarkEnd w:id="8"/>
      <w:bookmarkEnd w:id="9"/>
    </w:p>
    <w:p w:rsidR="005975C8" w:rsidRDefault="005975C8" w:rsidP="005975C8">
      <w:r>
        <w:t>FSWUNICEUB – Fábrica de Software do UNICEUB</w:t>
      </w:r>
    </w:p>
    <w:p w:rsidR="002E169B" w:rsidRPr="007720CB" w:rsidRDefault="002E169B" w:rsidP="005975C8"/>
    <w:p w:rsidR="007C3DC7" w:rsidRDefault="007C3DC7">
      <w:pPr>
        <w:pStyle w:val="Ttulo2"/>
      </w:pPr>
      <w:bookmarkStart w:id="10" w:name="_Toc267755948"/>
      <w:r>
        <w:t>Referências</w:t>
      </w:r>
      <w:bookmarkEnd w:id="3"/>
      <w:bookmarkEnd w:id="4"/>
      <w:bookmarkEnd w:id="5"/>
      <w:bookmarkEnd w:id="10"/>
    </w:p>
    <w:p w:rsidR="005975C8" w:rsidRPr="00670A86" w:rsidRDefault="00670A86" w:rsidP="005975C8">
      <w:proofErr w:type="spellStart"/>
      <w:r w:rsidRPr="00670A86">
        <w:t>PMBoK</w:t>
      </w:r>
      <w:proofErr w:type="spellEnd"/>
      <w:r w:rsidRPr="00670A86">
        <w:t xml:space="preserve"> – Conjunto de </w:t>
      </w:r>
      <w:proofErr w:type="gramStart"/>
      <w:r w:rsidRPr="00670A86">
        <w:t>Conhecimentos  em</w:t>
      </w:r>
      <w:proofErr w:type="gramEnd"/>
      <w:r w:rsidRPr="00670A86">
        <w:t xml:space="preserve"> Gerenciamento de Projetos - 4ª Edição</w:t>
      </w:r>
    </w:p>
    <w:p w:rsidR="005975C8" w:rsidRPr="00206A90" w:rsidRDefault="005975C8" w:rsidP="00206A90">
      <w:r w:rsidRPr="00B726E9">
        <w:t xml:space="preserve">Norma de Estágio I e II publicada em </w:t>
      </w:r>
      <w:r>
        <w:t>03 de março de 2007.</w:t>
      </w:r>
    </w:p>
    <w:p w:rsidR="00877221" w:rsidRDefault="00877221" w:rsidP="0041651F"/>
    <w:p w:rsidR="00877221" w:rsidRDefault="00877221" w:rsidP="0041651F"/>
    <w:p w:rsidR="00B26F71" w:rsidRDefault="00B26F71" w:rsidP="0041651F"/>
    <w:p w:rsidR="00B26F71" w:rsidRDefault="00670A86" w:rsidP="0041651F">
      <w:r>
        <w:br w:type="page"/>
      </w:r>
    </w:p>
    <w:p w:rsidR="0041651F" w:rsidRDefault="00935180" w:rsidP="0041651F">
      <w:pPr>
        <w:pStyle w:val="Ttulo1"/>
      </w:pPr>
      <w:bookmarkStart w:id="11" w:name="_Toc436203381"/>
      <w:bookmarkStart w:id="12" w:name="_Toc267755949"/>
      <w:r>
        <w:lastRenderedPageBreak/>
        <w:t>Plano de gerenciamento do e</w:t>
      </w:r>
      <w:r w:rsidR="006224C6">
        <w:t>scopo do p</w:t>
      </w:r>
      <w:r w:rsidR="00670A86">
        <w:t>rojeto</w:t>
      </w:r>
      <w:bookmarkEnd w:id="12"/>
    </w:p>
    <w:p w:rsidR="00877221" w:rsidRDefault="00877221" w:rsidP="00877221"/>
    <w:p w:rsidR="00670A86" w:rsidRPr="00E31D4F" w:rsidRDefault="00E31D4F" w:rsidP="00EF6243">
      <w:pPr>
        <w:pStyle w:val="Corpodetexto2"/>
        <w:jc w:val="both"/>
        <w:rPr>
          <w:szCs w:val="23"/>
        </w:rPr>
      </w:pPr>
      <w:r w:rsidRPr="00E31D4F">
        <w:rPr>
          <w:szCs w:val="23"/>
        </w:rPr>
        <w:t>O gerenciamento do escopo do projeto inclui os processos necessários para garantir que o projeto inclua todo o trabalho necessário, e somente ele, para terminar o projeto com sucesso. O gerenciamento do escopo do projeto trata principalmente da definição e controle do que está e do que não está incluído no projeto.</w:t>
      </w:r>
    </w:p>
    <w:p w:rsidR="00E31D4F" w:rsidRDefault="00E31D4F" w:rsidP="00EF6243">
      <w:pPr>
        <w:pStyle w:val="Corpodetexto2"/>
        <w:jc w:val="both"/>
      </w:pPr>
      <w:r w:rsidRPr="00E31D4F">
        <w:rPr>
          <w:szCs w:val="23"/>
        </w:rPr>
        <w:t>O plano de gerenciamento do escopo do projeto é uma ferramenta de planejamento que descreve como a equipe irá definir o escopo do projeto, desenvolver a declaração do escopo detalhada do projeto, definir e desenvolver a estrutura analítica</w:t>
      </w:r>
      <w:r w:rsidRPr="00E31D4F">
        <w:t xml:space="preserve"> </w:t>
      </w:r>
      <w:r w:rsidRPr="00E31D4F">
        <w:rPr>
          <w:szCs w:val="23"/>
        </w:rPr>
        <w:t>do projeto,</w:t>
      </w:r>
    </w:p>
    <w:p w:rsidR="00EF6243" w:rsidRDefault="00EF6243" w:rsidP="00EF6243">
      <w:pPr>
        <w:pStyle w:val="Corpodetexto2"/>
        <w:jc w:val="both"/>
        <w:rPr>
          <w:szCs w:val="23"/>
        </w:rPr>
      </w:pPr>
    </w:p>
    <w:p w:rsidR="00E31D4F" w:rsidRPr="00E31D4F" w:rsidRDefault="00BB3B3E" w:rsidP="00EF6243">
      <w:pPr>
        <w:pStyle w:val="Corpodetexto2"/>
        <w:jc w:val="both"/>
      </w:pPr>
      <w:r>
        <w:rPr>
          <w:szCs w:val="23"/>
        </w:rPr>
        <w:t xml:space="preserve">Utilize a </w:t>
      </w:r>
      <w:r w:rsidR="00E31D4F" w:rsidRPr="00BB3B3E">
        <w:rPr>
          <w:b/>
          <w:szCs w:val="23"/>
        </w:rPr>
        <w:t xml:space="preserve">declaração do escopo </w:t>
      </w:r>
      <w:r w:rsidR="00EF6243" w:rsidRPr="00BB3B3E">
        <w:rPr>
          <w:b/>
          <w:szCs w:val="23"/>
        </w:rPr>
        <w:t>do projeto</w:t>
      </w:r>
      <w:r>
        <w:rPr>
          <w:szCs w:val="23"/>
        </w:rPr>
        <w:t xml:space="preserve"> para auxiliá-lo na criação do p</w:t>
      </w:r>
      <w:r w:rsidR="002E169B">
        <w:rPr>
          <w:szCs w:val="23"/>
        </w:rPr>
        <w:t>lano de gerenciamento do escopo</w:t>
      </w:r>
      <w:r w:rsidR="00EF6243">
        <w:rPr>
          <w:szCs w:val="23"/>
        </w:rPr>
        <w:t>. Ela</w:t>
      </w:r>
      <w:r w:rsidR="00E31D4F" w:rsidRPr="00E31D4F">
        <w:rPr>
          <w:szCs w:val="23"/>
        </w:rPr>
        <w:t xml:space="preserve"> é desenvolvida a partir das principais entregas, premissas e restrições, que são documentadas durante a iniciação do projeto, na declaração do escopo preliminar do projeto. Durante o planejamento, o escopo do projeto é definido e descrito mais especificamente porque se conhecem mais informações sobre o projeto. Necessidades, desejos e expectativas das partes interessadas são analisados e convertidos </w:t>
      </w:r>
      <w:smartTag w:uri="urn:schemas-microsoft-com:office:smarttags" w:element="PersonName">
        <w:smartTagPr>
          <w:attr w:name="ProductID" w:val="em requisitos. As"/>
        </w:smartTagPr>
        <w:r w:rsidR="00E31D4F" w:rsidRPr="00E31D4F">
          <w:rPr>
            <w:szCs w:val="23"/>
          </w:rPr>
          <w:t>em requisitos. As</w:t>
        </w:r>
      </w:smartTag>
      <w:r w:rsidR="00E31D4F" w:rsidRPr="00E31D4F">
        <w:rPr>
          <w:szCs w:val="23"/>
        </w:rPr>
        <w:t xml:space="preserve"> premissas e restrições são analisadas para garantir que estejam completas, adicionando-se mais premissas e restrições conforme necessário.</w:t>
      </w:r>
    </w:p>
    <w:p w:rsidR="00670A86" w:rsidRPr="00E31D4F" w:rsidRDefault="00E31D4F" w:rsidP="00EF6243">
      <w:pPr>
        <w:pStyle w:val="Corpodetexto2"/>
        <w:jc w:val="both"/>
      </w:pPr>
      <w:r w:rsidRPr="00E31D4F">
        <w:rPr>
          <w:szCs w:val="23"/>
        </w:rPr>
        <w:t xml:space="preserve">A declaração do escopo detalhada do </w:t>
      </w:r>
      <w:r w:rsidR="002E169B">
        <w:rPr>
          <w:szCs w:val="23"/>
        </w:rPr>
        <w:t>projeto inclui</w:t>
      </w:r>
      <w:r w:rsidRPr="00E31D4F">
        <w:rPr>
          <w:szCs w:val="23"/>
        </w:rPr>
        <w:t>:</w:t>
      </w:r>
    </w:p>
    <w:p w:rsidR="00E31D4F" w:rsidRPr="00EF6243" w:rsidRDefault="00E31D4F" w:rsidP="00EF6243">
      <w:pPr>
        <w:pStyle w:val="Corpodetexto2"/>
        <w:numPr>
          <w:ilvl w:val="0"/>
          <w:numId w:val="4"/>
        </w:numPr>
        <w:jc w:val="both"/>
        <w:rPr>
          <w:szCs w:val="23"/>
        </w:rPr>
      </w:pPr>
      <w:r w:rsidRPr="00EF6243">
        <w:rPr>
          <w:b/>
          <w:szCs w:val="23"/>
        </w:rPr>
        <w:t>Objetivos do projeto</w:t>
      </w:r>
      <w:r w:rsidRPr="00EF6243">
        <w:rPr>
          <w:szCs w:val="23"/>
        </w:rPr>
        <w:t xml:space="preserve">. Os objetivos do projeto incluem os critérios mensuráveis do sucesso do projeto. Os projetos podem possuir uma ampla variedade de objetivos técnicos, de negócios, custo, cronograma e qualidade. </w:t>
      </w:r>
    </w:p>
    <w:p w:rsidR="00E31D4F" w:rsidRPr="00EF6243" w:rsidRDefault="00E31D4F" w:rsidP="00EF6243">
      <w:pPr>
        <w:pStyle w:val="Corpodetexto2"/>
        <w:numPr>
          <w:ilvl w:val="0"/>
          <w:numId w:val="4"/>
        </w:numPr>
        <w:jc w:val="both"/>
        <w:rPr>
          <w:szCs w:val="23"/>
        </w:rPr>
      </w:pPr>
      <w:r w:rsidRPr="00EF6243">
        <w:rPr>
          <w:b/>
          <w:szCs w:val="23"/>
        </w:rPr>
        <w:t>Descrição do escopo do produto</w:t>
      </w:r>
      <w:r w:rsidRPr="00EF6243">
        <w:rPr>
          <w:szCs w:val="23"/>
        </w:rPr>
        <w:t>. Descreve as características do produto, serviço ou resultado para cuja criação o projeto foi realizado. Essas características terão normalmente menos detalhes nas fases iniciais e mais detalhes nas fases posteriores, conforme as características do produto forem progressivamente elaboradas. Embora a forma e o conteúdo das características variem, a descrição do escopo deve sempre fornecer detalhes suficientes para dar suporte ao planejamento posterior do escopo do projeto.</w:t>
      </w:r>
    </w:p>
    <w:p w:rsidR="00E31D4F" w:rsidRPr="00EF6243" w:rsidRDefault="00E31D4F" w:rsidP="00EF6243">
      <w:pPr>
        <w:pStyle w:val="Corpodetexto2"/>
        <w:numPr>
          <w:ilvl w:val="0"/>
          <w:numId w:val="4"/>
        </w:numPr>
        <w:jc w:val="both"/>
        <w:rPr>
          <w:szCs w:val="23"/>
        </w:rPr>
      </w:pPr>
      <w:r w:rsidRPr="00EF6243">
        <w:rPr>
          <w:b/>
          <w:szCs w:val="23"/>
        </w:rPr>
        <w:t>Requisitos do projeto</w:t>
      </w:r>
      <w:r w:rsidRPr="00EF6243">
        <w:rPr>
          <w:szCs w:val="23"/>
        </w:rPr>
        <w:t>. Descreve as condições ou capacidades que devem ser atendidas ou possuídas pelas entregas do projeto para satisfazer um contrato, norma, especificação ou outros documentos formalmente impostos. As análises das partes interessadas de todas as suas necessidades, desejos e expectativas são convertidas em requisitos priorizados.</w:t>
      </w:r>
    </w:p>
    <w:p w:rsidR="00E31D4F" w:rsidRPr="00EF6243" w:rsidRDefault="00E31D4F" w:rsidP="00EF6243">
      <w:pPr>
        <w:pStyle w:val="Corpodetexto2"/>
        <w:numPr>
          <w:ilvl w:val="0"/>
          <w:numId w:val="4"/>
        </w:numPr>
        <w:jc w:val="both"/>
        <w:rPr>
          <w:szCs w:val="23"/>
        </w:rPr>
      </w:pPr>
      <w:r w:rsidRPr="00EF6243">
        <w:rPr>
          <w:b/>
          <w:szCs w:val="23"/>
        </w:rPr>
        <w:t>Limites do projeto</w:t>
      </w:r>
      <w:r w:rsidRPr="00EF6243">
        <w:rPr>
          <w:szCs w:val="23"/>
        </w:rPr>
        <w:t>. Normalmente identifica o que está incluído dentro do projeto. Declara de forma explícita o que está excluído do projeto, para evitar que uma parte interessada possa supor que um produto, serviço ou resultado específico é um componente do projeto.</w:t>
      </w:r>
    </w:p>
    <w:p w:rsidR="00E31D4F" w:rsidRPr="00EF6243" w:rsidRDefault="00E31D4F" w:rsidP="00EF6243">
      <w:pPr>
        <w:pStyle w:val="Corpodetexto2"/>
        <w:numPr>
          <w:ilvl w:val="0"/>
          <w:numId w:val="4"/>
        </w:numPr>
        <w:jc w:val="both"/>
        <w:rPr>
          <w:szCs w:val="23"/>
        </w:rPr>
      </w:pPr>
      <w:r w:rsidRPr="00EF6243">
        <w:rPr>
          <w:b/>
          <w:szCs w:val="23"/>
        </w:rPr>
        <w:t>Entregas do projeto</w:t>
      </w:r>
      <w:r w:rsidRPr="00EF6243">
        <w:rPr>
          <w:szCs w:val="23"/>
        </w:rPr>
        <w:t>. As entregas incluem tanto as saídas que compõem o produto ou serviço do projeto, como resultados auxiliares, como documentação e relatórios de gerenciamento de projetos. Dependendo da declaração do escopo do projeto, as entregas podem ser descritas de forma sumarizada ou detalhada.</w:t>
      </w:r>
    </w:p>
    <w:p w:rsidR="00E31D4F" w:rsidRPr="00EF6243" w:rsidRDefault="00E31D4F" w:rsidP="00EF6243">
      <w:pPr>
        <w:pStyle w:val="Corpodetexto2"/>
        <w:numPr>
          <w:ilvl w:val="0"/>
          <w:numId w:val="4"/>
        </w:numPr>
        <w:jc w:val="both"/>
        <w:rPr>
          <w:szCs w:val="23"/>
        </w:rPr>
      </w:pPr>
      <w:r w:rsidRPr="00EF6243">
        <w:rPr>
          <w:b/>
          <w:szCs w:val="23"/>
        </w:rPr>
        <w:t>Restrições do projeto</w:t>
      </w:r>
      <w:r w:rsidRPr="00EF6243">
        <w:rPr>
          <w:szCs w:val="23"/>
        </w:rPr>
        <w:t xml:space="preserve">. Lista e descreve as restrições específicas do projeto associadas ao escopo do projeto que limitam as opções da equipe. </w:t>
      </w:r>
    </w:p>
    <w:p w:rsidR="00E31D4F" w:rsidRPr="00EF6243" w:rsidRDefault="00E31D4F" w:rsidP="00EF6243">
      <w:pPr>
        <w:pStyle w:val="Corpodetexto2"/>
        <w:numPr>
          <w:ilvl w:val="0"/>
          <w:numId w:val="4"/>
        </w:numPr>
        <w:jc w:val="both"/>
        <w:rPr>
          <w:szCs w:val="23"/>
        </w:rPr>
      </w:pPr>
      <w:r w:rsidRPr="00EF6243">
        <w:rPr>
          <w:b/>
          <w:szCs w:val="23"/>
        </w:rPr>
        <w:t>Premissas do projeto</w:t>
      </w:r>
      <w:r w:rsidRPr="00EF6243">
        <w:rPr>
          <w:szCs w:val="23"/>
        </w:rPr>
        <w:t>. Lista e descreve as premissas específicas do projeto</w:t>
      </w:r>
      <w:r w:rsidR="00EF6243">
        <w:rPr>
          <w:szCs w:val="23"/>
        </w:rPr>
        <w:t xml:space="preserve"> </w:t>
      </w:r>
      <w:r w:rsidRPr="00EF6243">
        <w:rPr>
          <w:szCs w:val="23"/>
        </w:rPr>
        <w:t>associadas ao escopo do projeto e o impacto potencial dessas premissas, se não</w:t>
      </w:r>
      <w:r w:rsidR="00EF6243">
        <w:rPr>
          <w:szCs w:val="23"/>
        </w:rPr>
        <w:t xml:space="preserve"> </w:t>
      </w:r>
      <w:r w:rsidRPr="00EF6243">
        <w:rPr>
          <w:szCs w:val="23"/>
        </w:rPr>
        <w:t>forem confirmadas.</w:t>
      </w:r>
    </w:p>
    <w:p w:rsidR="00E31D4F" w:rsidRDefault="00E31D4F" w:rsidP="00EF6243">
      <w:pPr>
        <w:pStyle w:val="Corpodetexto2"/>
        <w:numPr>
          <w:ilvl w:val="0"/>
          <w:numId w:val="4"/>
        </w:numPr>
        <w:jc w:val="both"/>
        <w:rPr>
          <w:szCs w:val="23"/>
        </w:rPr>
      </w:pPr>
      <w:r w:rsidRPr="00EF6243">
        <w:rPr>
          <w:b/>
          <w:szCs w:val="23"/>
        </w:rPr>
        <w:t>Especificações do projeto</w:t>
      </w:r>
      <w:r w:rsidRPr="00EF6243">
        <w:rPr>
          <w:szCs w:val="23"/>
        </w:rPr>
        <w:t xml:space="preserve">. Identifica os documentos de especificação </w:t>
      </w:r>
      <w:r w:rsidR="00EF6243" w:rsidRPr="00EF6243">
        <w:rPr>
          <w:szCs w:val="23"/>
        </w:rPr>
        <w:t xml:space="preserve">ou normativos </w:t>
      </w:r>
      <w:r w:rsidRPr="00EF6243">
        <w:rPr>
          <w:szCs w:val="23"/>
        </w:rPr>
        <w:t>com os</w:t>
      </w:r>
      <w:r w:rsidR="00EF6243" w:rsidRPr="00EF6243">
        <w:rPr>
          <w:szCs w:val="23"/>
        </w:rPr>
        <w:t xml:space="preserve"> </w:t>
      </w:r>
      <w:r w:rsidRPr="00EF6243">
        <w:rPr>
          <w:szCs w:val="23"/>
        </w:rPr>
        <w:t>quais o projeto deve estar de acordo.</w:t>
      </w:r>
    </w:p>
    <w:p w:rsidR="00EF6243" w:rsidRDefault="00EF6243" w:rsidP="00EF6243">
      <w:pPr>
        <w:pStyle w:val="Corpodetexto2"/>
        <w:jc w:val="both"/>
        <w:rPr>
          <w:szCs w:val="23"/>
        </w:rPr>
      </w:pPr>
    </w:p>
    <w:p w:rsidR="00EF6243" w:rsidRDefault="00EF6243" w:rsidP="00BB3B3E">
      <w:pPr>
        <w:pStyle w:val="Corpodetexto2"/>
        <w:jc w:val="both"/>
      </w:pPr>
      <w:r>
        <w:t xml:space="preserve">Utilize a </w:t>
      </w:r>
      <w:r w:rsidRPr="00BB3B3E">
        <w:rPr>
          <w:b/>
        </w:rPr>
        <w:t>EAP</w:t>
      </w:r>
      <w:r w:rsidR="00CF2B28">
        <w:rPr>
          <w:b/>
        </w:rPr>
        <w:t>- Estrutura Analítica do Projeto</w:t>
      </w:r>
      <w:r>
        <w:t xml:space="preserve"> como ferramenta para auxi</w:t>
      </w:r>
      <w:r w:rsidR="00BB3B3E">
        <w:t>liá-lo</w:t>
      </w:r>
      <w:r>
        <w:t xml:space="preserve"> </w:t>
      </w:r>
      <w:r w:rsidR="00BB3B3E">
        <w:t>n</w:t>
      </w:r>
      <w:r>
        <w:t>a especificação</w:t>
      </w:r>
      <w:r w:rsidR="00CF2B28">
        <w:t xml:space="preserve"> (detalhamento) </w:t>
      </w:r>
      <w:r>
        <w:t xml:space="preserve">do escopo do projeto. </w:t>
      </w:r>
      <w:r w:rsidR="00BB3B3E">
        <w:t>A EAP é uma decomposição hierárquica orientada à entrega do trabalho a ser executado pela equipe do projeto, para atingir os objetivos do projeto e criar as entregas necessárias. A EAP organiza e define o escopo total do projeto. A EAP subdivide o trabalho do projeto em partes menores e mais facilmente gerenciáveis, em que cada nível descendente da EAP representa uma definição cada vez mais detalhada do trabalho do projeto.</w:t>
      </w:r>
      <w:r w:rsidR="000D421A">
        <w:t xml:space="preserve"> </w:t>
      </w:r>
      <w:r w:rsidR="00BB3B3E">
        <w:t>Detalhe a EAP até o nível de pacotes de trabalho.</w:t>
      </w:r>
    </w:p>
    <w:p w:rsidR="00EF6243" w:rsidRDefault="00EF6243" w:rsidP="00EF6243">
      <w:pPr>
        <w:pStyle w:val="Corpodetexto2"/>
        <w:jc w:val="both"/>
        <w:rPr>
          <w:szCs w:val="23"/>
        </w:rPr>
      </w:pPr>
    </w:p>
    <w:p w:rsidR="00EF6243" w:rsidRPr="00EF6243" w:rsidRDefault="00EF6243" w:rsidP="00EF6243">
      <w:pPr>
        <w:pStyle w:val="Corpodetexto2"/>
        <w:jc w:val="both"/>
        <w:rPr>
          <w:szCs w:val="23"/>
        </w:rPr>
      </w:pPr>
    </w:p>
    <w:p w:rsidR="00EF6243" w:rsidRPr="00877221" w:rsidRDefault="00EF6243" w:rsidP="00877221">
      <w:r>
        <w:br w:type="page"/>
      </w:r>
    </w:p>
    <w:p w:rsidR="00877221" w:rsidRDefault="00E31D4F" w:rsidP="00877221">
      <w:pPr>
        <w:pStyle w:val="Ttulo1"/>
      </w:pPr>
      <w:bookmarkStart w:id="13" w:name="_Toc267755950"/>
      <w:r>
        <w:lastRenderedPageBreak/>
        <w:t xml:space="preserve">Plano de gerenciamento do </w:t>
      </w:r>
      <w:r w:rsidR="006224C6">
        <w:t>tempo</w:t>
      </w:r>
      <w:r w:rsidR="00670A86">
        <w:t xml:space="preserve"> do </w:t>
      </w:r>
      <w:r w:rsidR="006224C6">
        <w:t>p</w:t>
      </w:r>
      <w:r w:rsidR="00670A86">
        <w:t>rojeto</w:t>
      </w:r>
      <w:bookmarkEnd w:id="13"/>
    </w:p>
    <w:p w:rsidR="00877221" w:rsidRDefault="00877221" w:rsidP="00877221"/>
    <w:p w:rsidR="006224C6" w:rsidRPr="006224C6" w:rsidRDefault="006224C6" w:rsidP="006224C6">
      <w:pPr>
        <w:pStyle w:val="Corpodetexto2"/>
        <w:jc w:val="both"/>
      </w:pPr>
      <w:r w:rsidRPr="006224C6">
        <w:t xml:space="preserve">O </w:t>
      </w:r>
      <w:r>
        <w:t xml:space="preserve">plano de </w:t>
      </w:r>
      <w:r w:rsidRPr="006224C6">
        <w:t>gerenciamento de tempo do projeto inclui os processos necessários para realizar o término do projeto no prazo. O plano de gerenciamento de tempo do projeto inclui:</w:t>
      </w:r>
    </w:p>
    <w:p w:rsidR="006224C6" w:rsidRPr="006224C6" w:rsidRDefault="006224C6" w:rsidP="006224C6">
      <w:pPr>
        <w:pStyle w:val="Corpodetexto2"/>
        <w:numPr>
          <w:ilvl w:val="0"/>
          <w:numId w:val="5"/>
        </w:numPr>
        <w:jc w:val="both"/>
      </w:pPr>
      <w:r w:rsidRPr="006224C6">
        <w:rPr>
          <w:b/>
          <w:bCs/>
        </w:rPr>
        <w:t xml:space="preserve">Definição da atividade </w:t>
      </w:r>
      <w:r w:rsidRPr="006224C6">
        <w:t>– identificação das atividades específicas do cronograma que precisam ser realizadas para produzir as várias entregas do projeto.</w:t>
      </w:r>
    </w:p>
    <w:p w:rsidR="006224C6" w:rsidRPr="006224C6" w:rsidRDefault="006224C6" w:rsidP="006224C6">
      <w:pPr>
        <w:pStyle w:val="Corpodetexto2"/>
        <w:numPr>
          <w:ilvl w:val="0"/>
          <w:numId w:val="5"/>
        </w:numPr>
        <w:jc w:val="both"/>
      </w:pPr>
      <w:r w:rsidRPr="006224C6">
        <w:rPr>
          <w:b/>
          <w:bCs/>
        </w:rPr>
        <w:t xml:space="preserve">Seqüenciamento de atividades </w:t>
      </w:r>
      <w:r w:rsidRPr="006224C6">
        <w:t>– identificação e documentação das dependências entre as atividades do cronograma.</w:t>
      </w:r>
    </w:p>
    <w:p w:rsidR="006224C6" w:rsidRPr="006224C6" w:rsidRDefault="006224C6" w:rsidP="006224C6">
      <w:pPr>
        <w:pStyle w:val="Corpodetexto2"/>
        <w:numPr>
          <w:ilvl w:val="0"/>
          <w:numId w:val="5"/>
        </w:numPr>
        <w:jc w:val="both"/>
      </w:pPr>
      <w:r w:rsidRPr="006224C6">
        <w:rPr>
          <w:b/>
          <w:bCs/>
        </w:rPr>
        <w:t xml:space="preserve">Estimativa de recursos da atividade </w:t>
      </w:r>
      <w:r w:rsidRPr="006224C6">
        <w:t>– estimativa do tipo e das quantidades de recursos necessários para realizar cada atividade do cronograma.</w:t>
      </w:r>
    </w:p>
    <w:p w:rsidR="006224C6" w:rsidRPr="006224C6" w:rsidRDefault="006224C6" w:rsidP="006224C6">
      <w:pPr>
        <w:pStyle w:val="Corpodetexto2"/>
        <w:numPr>
          <w:ilvl w:val="0"/>
          <w:numId w:val="5"/>
        </w:numPr>
        <w:jc w:val="both"/>
      </w:pPr>
      <w:r w:rsidRPr="006224C6">
        <w:rPr>
          <w:b/>
          <w:bCs/>
        </w:rPr>
        <w:t xml:space="preserve">Estimativa de duração da atividade </w:t>
      </w:r>
      <w:r w:rsidRPr="006224C6">
        <w:t>– estimativa do número de períodos de trabalho que serão necessários para terminar as atividades individuais do cronograma.</w:t>
      </w:r>
    </w:p>
    <w:p w:rsidR="00670A86" w:rsidRPr="006224C6" w:rsidRDefault="006224C6" w:rsidP="006224C6">
      <w:pPr>
        <w:pStyle w:val="Corpodetexto2"/>
        <w:numPr>
          <w:ilvl w:val="0"/>
          <w:numId w:val="5"/>
        </w:numPr>
        <w:jc w:val="both"/>
      </w:pPr>
      <w:r w:rsidRPr="006224C6">
        <w:rPr>
          <w:b/>
          <w:bCs/>
        </w:rPr>
        <w:t xml:space="preserve">Desenvolvimento do cronograma </w:t>
      </w:r>
      <w:r w:rsidRPr="006224C6">
        <w:t>– análise dos recursos necessários, restrições do cronograma, durações e seqüências de atividades para criar o cronograma do projeto.</w:t>
      </w:r>
    </w:p>
    <w:p w:rsidR="006224C6" w:rsidRDefault="006224C6" w:rsidP="006224C6">
      <w:pPr>
        <w:pStyle w:val="Corpodetexto2"/>
        <w:jc w:val="both"/>
      </w:pPr>
      <w:r>
        <w:t xml:space="preserve">Utilize o </w:t>
      </w:r>
      <w:proofErr w:type="spellStart"/>
      <w:r>
        <w:t>MSProject</w:t>
      </w:r>
      <w:proofErr w:type="spellEnd"/>
      <w:r>
        <w:t xml:space="preserve"> ou </w:t>
      </w:r>
      <w:proofErr w:type="spellStart"/>
      <w:r>
        <w:t>Gantt</w:t>
      </w:r>
      <w:proofErr w:type="spellEnd"/>
      <w:r>
        <w:t xml:space="preserve"> Project para registrar seu plano de gerenciamento de tempo do projeto.</w:t>
      </w:r>
    </w:p>
    <w:p w:rsidR="00670A86" w:rsidRDefault="00670A86" w:rsidP="00877221"/>
    <w:p w:rsidR="00670A86" w:rsidRDefault="00670A86" w:rsidP="00B26F71"/>
    <w:p w:rsidR="0041651F" w:rsidRDefault="00670A86" w:rsidP="0041651F">
      <w:pPr>
        <w:pStyle w:val="Ttulo1"/>
      </w:pPr>
      <w:bookmarkStart w:id="14" w:name="_Toc267755951"/>
      <w:r>
        <w:t xml:space="preserve">Plano de gerenciamento de </w:t>
      </w:r>
      <w:r w:rsidR="002271CC">
        <w:t>pessoas</w:t>
      </w:r>
      <w:bookmarkEnd w:id="14"/>
    </w:p>
    <w:p w:rsidR="00B26F71" w:rsidRDefault="00B26F71" w:rsidP="00B26F71"/>
    <w:p w:rsidR="002271CC" w:rsidRDefault="00CF2B28" w:rsidP="002271CC">
      <w:pPr>
        <w:pStyle w:val="Corpodetexto2"/>
        <w:jc w:val="both"/>
      </w:pPr>
      <w:r>
        <w:t>O plan</w:t>
      </w:r>
      <w:r w:rsidR="002271CC">
        <w:t>o</w:t>
      </w:r>
      <w:r>
        <w:t xml:space="preserve"> de </w:t>
      </w:r>
      <w:r w:rsidR="002271CC">
        <w:t>gerenciamento de pessoas</w:t>
      </w:r>
      <w:r>
        <w:t xml:space="preserve"> determina funções, responsabilidades e relações hierárquicas do projeto As funções do projeto podem ser designadas para pessoas ou grupos. O plano de gerenciamento de pessoa</w:t>
      </w:r>
      <w:r w:rsidR="002271CC">
        <w:t>s</w:t>
      </w:r>
      <w:r>
        <w:t xml:space="preserve"> pode incluir informações de como e quando os membros da equipe do projeto serão mobilizados, os critérios para sua liberação do projeto, a identificação das necessidades de treinamento, </w:t>
      </w:r>
      <w:r w:rsidR="002271CC">
        <w:t>etc</w:t>
      </w:r>
      <w:r>
        <w:t>.</w:t>
      </w:r>
      <w:r w:rsidR="002706F1">
        <w:t xml:space="preserve"> </w:t>
      </w:r>
      <w:r w:rsidR="002271CC" w:rsidRPr="002271CC">
        <w:t>O plano de gerenciamento de pessoas deve conter:</w:t>
      </w:r>
    </w:p>
    <w:p w:rsidR="002706F1" w:rsidRPr="002271CC" w:rsidRDefault="002706F1" w:rsidP="002271CC">
      <w:pPr>
        <w:pStyle w:val="Corpodetexto2"/>
        <w:jc w:val="both"/>
      </w:pPr>
    </w:p>
    <w:p w:rsidR="002271CC" w:rsidRPr="006066A5" w:rsidRDefault="006066A5" w:rsidP="006066A5">
      <w:pPr>
        <w:pStyle w:val="Corpodetexto2"/>
        <w:ind w:left="360"/>
        <w:rPr>
          <w:b/>
          <w:iCs/>
          <w:color w:val="FFFFFF"/>
        </w:rPr>
      </w:pPr>
      <w:r w:rsidRPr="006066A5">
        <w:rPr>
          <w:b/>
        </w:rPr>
        <w:t xml:space="preserve">1. </w:t>
      </w:r>
      <w:r w:rsidR="002271CC" w:rsidRPr="006066A5">
        <w:rPr>
          <w:b/>
        </w:rPr>
        <w:t xml:space="preserve">Funções e responsabilidades </w:t>
      </w:r>
      <w:r w:rsidR="002271CC" w:rsidRPr="006066A5">
        <w:rPr>
          <w:b/>
          <w:iCs/>
          <w:color w:val="FFFFFF"/>
        </w:rPr>
        <w:t>9</w:t>
      </w:r>
    </w:p>
    <w:p w:rsidR="002271CC" w:rsidRPr="006066A5" w:rsidRDefault="002271CC" w:rsidP="006066A5">
      <w:pPr>
        <w:pStyle w:val="Corpodetexto2"/>
        <w:numPr>
          <w:ilvl w:val="0"/>
          <w:numId w:val="7"/>
        </w:numPr>
        <w:tabs>
          <w:tab w:val="clear" w:pos="720"/>
          <w:tab w:val="num" w:pos="1080"/>
        </w:tabs>
        <w:ind w:left="1080"/>
        <w:jc w:val="both"/>
      </w:pPr>
      <w:r w:rsidRPr="006066A5">
        <w:rPr>
          <w:b/>
          <w:bCs/>
        </w:rPr>
        <w:t xml:space="preserve">Função. </w:t>
      </w:r>
      <w:r w:rsidRPr="006066A5">
        <w:t xml:space="preserve">O rótulo que descreve a parte de um projeto pela qual uma pessoa é responsável. Exemplos de funções do projeto são: Analista de sistemas, arquiteto de software, analista de testes, codificador, </w:t>
      </w:r>
      <w:r w:rsidR="006066A5" w:rsidRPr="006066A5">
        <w:t xml:space="preserve">analista de suporte, DBA, </w:t>
      </w:r>
      <w:r w:rsidRPr="006066A5">
        <w:t xml:space="preserve">testador, </w:t>
      </w:r>
      <w:proofErr w:type="spellStart"/>
      <w:r w:rsidRPr="006066A5">
        <w:t>etc</w:t>
      </w:r>
      <w:proofErr w:type="spellEnd"/>
    </w:p>
    <w:p w:rsidR="006066A5" w:rsidRPr="006066A5" w:rsidRDefault="002271CC" w:rsidP="006066A5">
      <w:pPr>
        <w:pStyle w:val="Corpodetexto2"/>
        <w:numPr>
          <w:ilvl w:val="0"/>
          <w:numId w:val="7"/>
        </w:numPr>
        <w:tabs>
          <w:tab w:val="clear" w:pos="720"/>
          <w:tab w:val="num" w:pos="1080"/>
        </w:tabs>
        <w:ind w:left="1080"/>
        <w:jc w:val="both"/>
      </w:pPr>
      <w:r w:rsidRPr="006066A5">
        <w:rPr>
          <w:b/>
          <w:bCs/>
        </w:rPr>
        <w:t xml:space="preserve">Autoridade. </w:t>
      </w:r>
      <w:r w:rsidRPr="006066A5">
        <w:t>O direito de aplicar recursos do projeto, tomar decisões ou assinar</w:t>
      </w:r>
      <w:r w:rsidR="006066A5" w:rsidRPr="006066A5">
        <w:t xml:space="preserve"> </w:t>
      </w:r>
      <w:r w:rsidRPr="006066A5">
        <w:t>aprovações. Exemplos de decisões que precisam de autoridade clara incluem a</w:t>
      </w:r>
      <w:r w:rsidR="006066A5" w:rsidRPr="006066A5">
        <w:t xml:space="preserve"> </w:t>
      </w:r>
      <w:r w:rsidRPr="006066A5">
        <w:t>seleção de um método para terminar uma atividade, aceitação de qualidade e</w:t>
      </w:r>
      <w:r w:rsidR="006066A5" w:rsidRPr="006066A5">
        <w:t xml:space="preserve"> </w:t>
      </w:r>
      <w:r w:rsidRPr="006066A5">
        <w:t>como responder a variações do projeto.</w:t>
      </w:r>
    </w:p>
    <w:p w:rsidR="002271CC" w:rsidRPr="006066A5" w:rsidRDefault="002271CC" w:rsidP="006066A5">
      <w:pPr>
        <w:pStyle w:val="Corpodetexto2"/>
        <w:numPr>
          <w:ilvl w:val="0"/>
          <w:numId w:val="7"/>
        </w:numPr>
        <w:tabs>
          <w:tab w:val="clear" w:pos="720"/>
          <w:tab w:val="num" w:pos="1080"/>
        </w:tabs>
        <w:ind w:left="1080"/>
        <w:jc w:val="both"/>
      </w:pPr>
      <w:r w:rsidRPr="006066A5">
        <w:rPr>
          <w:b/>
          <w:bCs/>
        </w:rPr>
        <w:t xml:space="preserve">Responsabilidade. </w:t>
      </w:r>
      <w:r w:rsidRPr="006066A5">
        <w:t>O trabalho que um membro da equipe do projeto deve</w:t>
      </w:r>
      <w:r w:rsidR="006066A5" w:rsidRPr="006066A5">
        <w:t xml:space="preserve"> </w:t>
      </w:r>
      <w:r w:rsidRPr="006066A5">
        <w:t>realizar para terminar as atividades do projeto.</w:t>
      </w:r>
    </w:p>
    <w:p w:rsidR="002271CC" w:rsidRPr="006066A5" w:rsidRDefault="002271CC" w:rsidP="006066A5">
      <w:pPr>
        <w:pStyle w:val="Corpodetexto2"/>
        <w:numPr>
          <w:ilvl w:val="0"/>
          <w:numId w:val="7"/>
        </w:numPr>
        <w:tabs>
          <w:tab w:val="clear" w:pos="720"/>
          <w:tab w:val="num" w:pos="1080"/>
        </w:tabs>
        <w:ind w:left="1080"/>
        <w:jc w:val="both"/>
      </w:pPr>
      <w:r w:rsidRPr="006066A5">
        <w:rPr>
          <w:b/>
          <w:bCs/>
        </w:rPr>
        <w:t xml:space="preserve">Competência. </w:t>
      </w:r>
      <w:r w:rsidRPr="006066A5">
        <w:t>A habilidade e a capacidade necessárias para terminar as</w:t>
      </w:r>
      <w:r w:rsidR="006066A5" w:rsidRPr="006066A5">
        <w:t xml:space="preserve"> </w:t>
      </w:r>
      <w:r w:rsidRPr="006066A5">
        <w:t xml:space="preserve">atividades do projeto. </w:t>
      </w:r>
    </w:p>
    <w:p w:rsidR="002706F1" w:rsidRDefault="002706F1" w:rsidP="006066A5">
      <w:pPr>
        <w:pStyle w:val="Corpodetexto2"/>
        <w:ind w:left="360"/>
        <w:rPr>
          <w:b/>
        </w:rPr>
      </w:pPr>
    </w:p>
    <w:p w:rsidR="002706F1" w:rsidRDefault="002706F1" w:rsidP="006066A5">
      <w:pPr>
        <w:pStyle w:val="Corpodetexto2"/>
        <w:ind w:left="360"/>
        <w:rPr>
          <w:b/>
        </w:rPr>
      </w:pPr>
    </w:p>
    <w:p w:rsidR="002271CC" w:rsidRPr="006066A5" w:rsidRDefault="002271CC" w:rsidP="006066A5">
      <w:pPr>
        <w:pStyle w:val="Corpodetexto2"/>
        <w:ind w:left="360"/>
        <w:rPr>
          <w:b/>
        </w:rPr>
      </w:pPr>
      <w:r w:rsidRPr="006066A5">
        <w:rPr>
          <w:b/>
        </w:rPr>
        <w:t>2 Organogramas do projeto</w:t>
      </w:r>
    </w:p>
    <w:p w:rsidR="002271CC" w:rsidRDefault="002271CC" w:rsidP="006066A5">
      <w:pPr>
        <w:pStyle w:val="Corpodetexto2"/>
        <w:ind w:left="1080"/>
        <w:jc w:val="both"/>
      </w:pPr>
      <w:r>
        <w:t>Um organograma de projeto é uma representação gráfica dos membros da equipe do</w:t>
      </w:r>
      <w:r w:rsidR="006066A5">
        <w:t xml:space="preserve"> </w:t>
      </w:r>
      <w:r>
        <w:t>projeto e suas relações hierárquicas. Ele pode ser formal ou informal, bem detalhado</w:t>
      </w:r>
      <w:r w:rsidR="006066A5">
        <w:t xml:space="preserve"> </w:t>
      </w:r>
      <w:r>
        <w:t>ou genérico, dependendo das necessidades do projeto.</w:t>
      </w:r>
    </w:p>
    <w:p w:rsidR="002271CC" w:rsidRDefault="006066A5" w:rsidP="006066A5">
      <w:pPr>
        <w:pStyle w:val="Corpodetexto2"/>
        <w:jc w:val="both"/>
      </w:pPr>
      <w:r>
        <w:t>Apresente seu plano de gerenciamento de pessoas utilizando uma ou mais ferramentas, tais como: Organograma de hierarquia, Gráfico de responsabilidades matricial, formato orientado a texto, Matriz de responsabilidade RACI, etc.</w:t>
      </w:r>
    </w:p>
    <w:bookmarkEnd w:id="11"/>
    <w:p w:rsidR="008736E9" w:rsidRDefault="008736E9" w:rsidP="00F05F8C"/>
    <w:p w:rsidR="00302BD8" w:rsidRPr="00BA7CC0" w:rsidRDefault="00302BD8" w:rsidP="008736E9">
      <w:pPr>
        <w:pBdr>
          <w:top w:val="single" w:sz="4" w:space="1" w:color="auto"/>
          <w:left w:val="single" w:sz="4" w:space="4" w:color="auto"/>
          <w:bottom w:val="single" w:sz="4" w:space="1" w:color="auto"/>
          <w:right w:val="single" w:sz="4" w:space="4" w:color="auto"/>
        </w:pBdr>
        <w:shd w:val="clear" w:color="auto" w:fill="E6E6E6"/>
        <w:jc w:val="both"/>
        <w:rPr>
          <w:b/>
          <w:color w:val="FF0000"/>
          <w:sz w:val="22"/>
          <w:szCs w:val="22"/>
        </w:rPr>
      </w:pPr>
      <w:r w:rsidRPr="00BA7CC0">
        <w:rPr>
          <w:b/>
          <w:color w:val="FF0000"/>
          <w:sz w:val="22"/>
          <w:szCs w:val="22"/>
        </w:rPr>
        <w:t xml:space="preserve">O Plano do Projeto pode ser feito </w:t>
      </w:r>
      <w:r w:rsidR="005B7132" w:rsidRPr="00BA7CC0">
        <w:rPr>
          <w:b/>
          <w:color w:val="FF0000"/>
          <w:sz w:val="22"/>
          <w:szCs w:val="22"/>
        </w:rPr>
        <w:t>inteiramente</w:t>
      </w:r>
      <w:r w:rsidRPr="00BA7CC0">
        <w:rPr>
          <w:b/>
          <w:color w:val="FF0000"/>
          <w:sz w:val="22"/>
          <w:szCs w:val="22"/>
        </w:rPr>
        <w:t xml:space="preserve"> neste documento ou referenciar outros documentos</w:t>
      </w:r>
      <w:r w:rsidR="00DA3CAA" w:rsidRPr="00BA7CC0">
        <w:rPr>
          <w:b/>
          <w:color w:val="FF0000"/>
          <w:sz w:val="22"/>
          <w:szCs w:val="22"/>
        </w:rPr>
        <w:t>/arquivos</w:t>
      </w:r>
      <w:r w:rsidRPr="00BA7CC0">
        <w:rPr>
          <w:b/>
          <w:color w:val="FF0000"/>
          <w:sz w:val="22"/>
          <w:szCs w:val="22"/>
        </w:rPr>
        <w:t xml:space="preserve"> caso </w:t>
      </w:r>
      <w:r w:rsidR="00DA3CAA" w:rsidRPr="00BA7CC0">
        <w:rPr>
          <w:b/>
          <w:color w:val="FF0000"/>
          <w:sz w:val="22"/>
          <w:szCs w:val="22"/>
        </w:rPr>
        <w:t>seja mais conveniente e/ou neces</w:t>
      </w:r>
      <w:r w:rsidRPr="00BA7CC0">
        <w:rPr>
          <w:b/>
          <w:color w:val="FF0000"/>
          <w:sz w:val="22"/>
          <w:szCs w:val="22"/>
        </w:rPr>
        <w:t xml:space="preserve">sário. </w:t>
      </w:r>
      <w:r w:rsidR="00DA3CAA" w:rsidRPr="00BA7CC0">
        <w:rPr>
          <w:b/>
          <w:color w:val="FF0000"/>
          <w:sz w:val="22"/>
          <w:szCs w:val="22"/>
        </w:rPr>
        <w:t>Entretanto, t</w:t>
      </w:r>
      <w:r w:rsidRPr="00BA7CC0">
        <w:rPr>
          <w:b/>
          <w:color w:val="FF0000"/>
          <w:sz w:val="22"/>
          <w:szCs w:val="22"/>
        </w:rPr>
        <w:t xml:space="preserve">odos </w:t>
      </w:r>
      <w:r w:rsidR="00DA3CAA" w:rsidRPr="00BA7CC0">
        <w:rPr>
          <w:b/>
          <w:color w:val="FF0000"/>
          <w:sz w:val="22"/>
          <w:szCs w:val="22"/>
        </w:rPr>
        <w:t>os</w:t>
      </w:r>
      <w:r w:rsidRPr="00BA7CC0">
        <w:rPr>
          <w:b/>
          <w:color w:val="FF0000"/>
          <w:sz w:val="22"/>
          <w:szCs w:val="22"/>
        </w:rPr>
        <w:t xml:space="preserve"> documentos</w:t>
      </w:r>
      <w:r w:rsidR="00DA3CAA" w:rsidRPr="00BA7CC0">
        <w:rPr>
          <w:b/>
          <w:color w:val="FF0000"/>
          <w:sz w:val="22"/>
          <w:szCs w:val="22"/>
        </w:rPr>
        <w:t>/arquivos</w:t>
      </w:r>
      <w:r w:rsidRPr="00BA7CC0">
        <w:rPr>
          <w:b/>
          <w:color w:val="FF0000"/>
          <w:sz w:val="22"/>
          <w:szCs w:val="22"/>
        </w:rPr>
        <w:t xml:space="preserve"> devem ser armazenados na pasta do projeto no site da fábrica.</w:t>
      </w:r>
    </w:p>
    <w:sectPr w:rsidR="00302BD8" w:rsidRPr="00BA7CC0" w:rsidSect="00F210A4">
      <w:headerReference w:type="default" r:id="rId7"/>
      <w:headerReference w:type="first" r:id="rId8"/>
      <w:pgSz w:w="12240" w:h="15840" w:code="1"/>
      <w:pgMar w:top="1805"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4AB" w:rsidRDefault="007D34AB">
      <w:r>
        <w:separator/>
      </w:r>
    </w:p>
  </w:endnote>
  <w:endnote w:type="continuationSeparator" w:id="0">
    <w:p w:rsidR="007D34AB" w:rsidRDefault="007D3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entury gotic">
    <w:altName w:val="Tahoma"/>
    <w:panose1 w:val="00000000000000000000"/>
    <w:charset w:val="00"/>
    <w:family w:val="roman"/>
    <w:notTrueType/>
    <w:pitch w:val="default"/>
    <w:sig w:usb0="000000FC" w:usb1="00000005" w:usb2="00000107" w:usb3="00000014" w:csb0="0000007F" w:csb1="0012F09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4AB" w:rsidRDefault="007D34AB">
      <w:r>
        <w:separator/>
      </w:r>
    </w:p>
  </w:footnote>
  <w:footnote w:type="continuationSeparator" w:id="0">
    <w:p w:rsidR="007D34AB" w:rsidRDefault="007D34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567"/>
      <w:gridCol w:w="5122"/>
      <w:gridCol w:w="1661"/>
    </w:tblGrid>
    <w:tr w:rsidR="00F210A4" w:rsidRPr="0043242E">
      <w:tblPrEx>
        <w:tblCellMar>
          <w:top w:w="0" w:type="dxa"/>
          <w:bottom w:w="0" w:type="dxa"/>
        </w:tblCellMar>
      </w:tblPrEx>
      <w:trPr>
        <w:cantSplit/>
        <w:trHeight w:val="445"/>
      </w:trPr>
      <w:tc>
        <w:tcPr>
          <w:tcW w:w="1373" w:type="pct"/>
          <w:vMerge w:val="restart"/>
        </w:tcPr>
        <w:p w:rsidR="00F210A4" w:rsidRPr="0043242E" w:rsidRDefault="005033A7" w:rsidP="008D17B8">
          <w:pPr>
            <w:pStyle w:val="Ttulo1"/>
            <w:numPr>
              <w:ilvl w:val="0"/>
              <w:numId w:val="0"/>
            </w:numPr>
            <w:tabs>
              <w:tab w:val="left" w:pos="2482"/>
            </w:tabs>
            <w:ind w:right="-70"/>
            <w:jc w:val="center"/>
            <w:rPr>
              <w:b w:val="0"/>
              <w:sz w:val="14"/>
            </w:rPr>
          </w:pPr>
          <w:r w:rsidRPr="0043242E">
            <w:rPr>
              <w:b w:val="0"/>
              <w:noProof/>
              <w:sz w:val="14"/>
            </w:rPr>
            <w:drawing>
              <wp:inline distT="0" distB="0" distL="0" distR="0">
                <wp:extent cx="1441450" cy="330200"/>
                <wp:effectExtent l="0" t="0" r="6350" b="0"/>
                <wp:docPr id="1" name="Imagem 1" descr="logo-fsw-uniceub-fundo-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sw-uniceub-fundo-bran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30200"/>
                        </a:xfrm>
                        <a:prstGeom prst="rect">
                          <a:avLst/>
                        </a:prstGeom>
                        <a:noFill/>
                        <a:ln>
                          <a:noFill/>
                        </a:ln>
                      </pic:spPr>
                    </pic:pic>
                  </a:graphicData>
                </a:graphic>
              </wp:inline>
            </w:drawing>
          </w:r>
        </w:p>
      </w:tc>
      <w:tc>
        <w:tcPr>
          <w:tcW w:w="2739" w:type="pct"/>
          <w:vMerge w:val="restart"/>
        </w:tcPr>
        <w:p w:rsidR="00F210A4" w:rsidRDefault="00F210A4" w:rsidP="008D17B8">
          <w:pPr>
            <w:jc w:val="center"/>
            <w:rPr>
              <w:rFonts w:ascii="Century Gothic" w:hAnsi="Century Gothic"/>
              <w:b/>
            </w:rPr>
          </w:pPr>
          <w:r w:rsidRPr="00F54FB1">
            <w:rPr>
              <w:rFonts w:ascii="Century Gothic" w:hAnsi="Century Gothic"/>
              <w:b/>
            </w:rPr>
            <w:fldChar w:fldCharType="begin"/>
          </w:r>
          <w:r w:rsidRPr="00F54FB1">
            <w:rPr>
              <w:rFonts w:ascii="Century Gothic" w:hAnsi="Century Gothic"/>
              <w:b/>
            </w:rPr>
            <w:instrText xml:space="preserve"> DOCPROPERTY  Company  \* MERGEFORMAT </w:instrText>
          </w:r>
          <w:r w:rsidRPr="00F54FB1">
            <w:rPr>
              <w:rFonts w:ascii="Century Gothic" w:hAnsi="Century Gothic"/>
              <w:b/>
            </w:rPr>
            <w:fldChar w:fldCharType="separate"/>
          </w:r>
          <w:r w:rsidR="005033A7" w:rsidRPr="005033A7">
            <w:rPr>
              <w:b/>
            </w:rPr>
            <w:t xml:space="preserve">FSWUNICEUB - Fábrica de Software do </w:t>
          </w:r>
          <w:proofErr w:type="spellStart"/>
          <w:r w:rsidR="005033A7" w:rsidRPr="005033A7">
            <w:rPr>
              <w:b/>
            </w:rPr>
            <w:t>UniCEUB</w:t>
          </w:r>
          <w:proofErr w:type="spellEnd"/>
          <w:r w:rsidRPr="00F54FB1">
            <w:rPr>
              <w:rFonts w:ascii="Century Gothic" w:hAnsi="Century Gothic"/>
              <w:b/>
            </w:rPr>
            <w:fldChar w:fldCharType="end"/>
          </w:r>
        </w:p>
        <w:p w:rsidR="00F210A4" w:rsidRDefault="00670A86" w:rsidP="008D17B8">
          <w:pPr>
            <w:jc w:val="center"/>
            <w:rPr>
              <w:rFonts w:ascii="Century Gothic" w:hAnsi="Century Gothic"/>
              <w:b/>
            </w:rPr>
          </w:pPr>
          <w:r>
            <w:rPr>
              <w:rFonts w:ascii="Century Gothic" w:hAnsi="Century Gothic"/>
              <w:b/>
            </w:rPr>
            <w:t>Plano do Projeto</w:t>
          </w:r>
        </w:p>
        <w:p w:rsidR="00F210A4" w:rsidRPr="00F54FB1" w:rsidRDefault="00F210A4" w:rsidP="008D17B8">
          <w:pPr>
            <w:jc w:val="center"/>
            <w:rPr>
              <w:rFonts w:ascii="Century Gothic" w:hAnsi="Century Gothic"/>
              <w:b/>
            </w:rPr>
          </w:pPr>
          <w:r w:rsidRPr="00F54FB1">
            <w:rPr>
              <w:rFonts w:ascii="Century Gothic" w:hAnsi="Century Gothic"/>
              <w:b/>
            </w:rPr>
            <w:fldChar w:fldCharType="begin"/>
          </w:r>
          <w:r w:rsidRPr="00F54FB1">
            <w:rPr>
              <w:rFonts w:ascii="Century Gothic" w:hAnsi="Century Gothic"/>
              <w:b/>
            </w:rPr>
            <w:instrText xml:space="preserve"> SUBJECT   \* MERGEFORMAT </w:instrText>
          </w:r>
          <w:r w:rsidRPr="00F54FB1">
            <w:rPr>
              <w:rFonts w:ascii="Century Gothic" w:hAnsi="Century Gothic"/>
              <w:b/>
            </w:rPr>
            <w:fldChar w:fldCharType="separate"/>
          </w:r>
          <w:r w:rsidR="005033A7" w:rsidRPr="005033A7">
            <w:rPr>
              <w:b/>
            </w:rPr>
            <w:t>Nome do Projeto</w:t>
          </w:r>
          <w:r w:rsidRPr="00F54FB1">
            <w:rPr>
              <w:rFonts w:ascii="Century Gothic" w:hAnsi="Century Gothic"/>
              <w:b/>
            </w:rPr>
            <w:fldChar w:fldCharType="end"/>
          </w:r>
        </w:p>
        <w:p w:rsidR="00F210A4" w:rsidRPr="00F54FB1" w:rsidRDefault="00F210A4" w:rsidP="008D17B8">
          <w:pPr>
            <w:jc w:val="center"/>
            <w:rPr>
              <w:rFonts w:ascii="Century Gothic" w:hAnsi="Century Gothic"/>
              <w:b/>
            </w:rPr>
          </w:pPr>
        </w:p>
      </w:tc>
      <w:tc>
        <w:tcPr>
          <w:tcW w:w="888" w:type="pct"/>
        </w:tcPr>
        <w:p w:rsidR="00F210A4" w:rsidRPr="0043242E" w:rsidRDefault="00F210A4" w:rsidP="008D17B8">
          <w:pPr>
            <w:tabs>
              <w:tab w:val="left" w:pos="2410"/>
              <w:tab w:val="left" w:pos="2482"/>
            </w:tabs>
            <w:ind w:hanging="13"/>
            <w:rPr>
              <w:b/>
            </w:rPr>
          </w:pPr>
          <w:r>
            <w:rPr>
              <w:b/>
            </w:rPr>
            <w:t xml:space="preserve">Página: </w:t>
          </w:r>
          <w:r>
            <w:rPr>
              <w:rStyle w:val="Paragraph1"/>
              <w:b/>
            </w:rPr>
            <w:fldChar w:fldCharType="begin"/>
          </w:r>
          <w:r>
            <w:rPr>
              <w:rStyle w:val="Paragraph1"/>
              <w:b/>
            </w:rPr>
            <w:instrText xml:space="preserve"> PAGE </w:instrText>
          </w:r>
          <w:r>
            <w:rPr>
              <w:rStyle w:val="Paragraph1"/>
              <w:b/>
            </w:rPr>
            <w:fldChar w:fldCharType="separate"/>
          </w:r>
          <w:r w:rsidR="00575575">
            <w:rPr>
              <w:rStyle w:val="Paragraph1"/>
              <w:b/>
              <w:noProof/>
            </w:rPr>
            <w:t>6</w:t>
          </w:r>
          <w:r>
            <w:rPr>
              <w:rStyle w:val="Paragraph1"/>
              <w:b/>
            </w:rPr>
            <w:fldChar w:fldCharType="end"/>
          </w:r>
          <w:r>
            <w:rPr>
              <w:rStyle w:val="Paragraph1"/>
              <w:b/>
            </w:rPr>
            <w:t xml:space="preserve"> de </w:t>
          </w:r>
          <w:r>
            <w:rPr>
              <w:rStyle w:val="Paragraph1"/>
              <w:b/>
            </w:rPr>
            <w:fldChar w:fldCharType="begin"/>
          </w:r>
          <w:r>
            <w:rPr>
              <w:rStyle w:val="Paragraph1"/>
              <w:b/>
            </w:rPr>
            <w:instrText xml:space="preserve"> NUMPAGES   \* MERGEFORMAT </w:instrText>
          </w:r>
          <w:r>
            <w:rPr>
              <w:rStyle w:val="Paragraph1"/>
              <w:b/>
            </w:rPr>
            <w:fldChar w:fldCharType="separate"/>
          </w:r>
          <w:r w:rsidR="00575575">
            <w:rPr>
              <w:rStyle w:val="Paragraph1"/>
              <w:b/>
              <w:noProof/>
            </w:rPr>
            <w:t>6</w:t>
          </w:r>
          <w:r>
            <w:rPr>
              <w:rStyle w:val="Paragraph1"/>
              <w:b/>
            </w:rPr>
            <w:fldChar w:fldCharType="end"/>
          </w:r>
        </w:p>
      </w:tc>
    </w:tr>
    <w:tr w:rsidR="00F210A4">
      <w:tblPrEx>
        <w:tblCellMar>
          <w:top w:w="0" w:type="dxa"/>
          <w:bottom w:w="0" w:type="dxa"/>
        </w:tblCellMar>
      </w:tblPrEx>
      <w:trPr>
        <w:cantSplit/>
        <w:trHeight w:val="444"/>
      </w:trPr>
      <w:tc>
        <w:tcPr>
          <w:tcW w:w="1373" w:type="pct"/>
          <w:vMerge/>
        </w:tcPr>
        <w:p w:rsidR="00F210A4" w:rsidRDefault="00F210A4" w:rsidP="008D17B8">
          <w:pPr>
            <w:pStyle w:val="Ttulo1"/>
            <w:numPr>
              <w:ilvl w:val="0"/>
              <w:numId w:val="0"/>
            </w:numPr>
            <w:tabs>
              <w:tab w:val="left" w:pos="2482"/>
            </w:tabs>
            <w:ind w:right="-70"/>
            <w:rPr>
              <w:b w:val="0"/>
              <w:color w:val="000000"/>
            </w:rPr>
          </w:pPr>
        </w:p>
      </w:tc>
      <w:tc>
        <w:tcPr>
          <w:tcW w:w="2739" w:type="pct"/>
          <w:vMerge/>
        </w:tcPr>
        <w:p w:rsidR="00F210A4" w:rsidRDefault="00F210A4" w:rsidP="008D17B8">
          <w:pPr>
            <w:pStyle w:val="Ttulo3"/>
            <w:numPr>
              <w:ilvl w:val="0"/>
              <w:numId w:val="0"/>
            </w:numPr>
            <w:tabs>
              <w:tab w:val="left" w:pos="0"/>
              <w:tab w:val="left" w:pos="1608"/>
              <w:tab w:val="left" w:pos="3318"/>
              <w:tab w:val="left" w:pos="4488"/>
              <w:tab w:val="left" w:pos="4578"/>
            </w:tabs>
            <w:rPr>
              <w:rFonts w:ascii="century gotic" w:hAnsi="century gotic"/>
              <w:b/>
              <w:i w:val="0"/>
              <w:sz w:val="18"/>
            </w:rPr>
          </w:pPr>
        </w:p>
      </w:tc>
      <w:tc>
        <w:tcPr>
          <w:tcW w:w="888" w:type="pct"/>
        </w:tcPr>
        <w:p w:rsidR="00F210A4" w:rsidRDefault="00F210A4" w:rsidP="008D17B8">
          <w:pPr>
            <w:tabs>
              <w:tab w:val="left" w:pos="2410"/>
              <w:tab w:val="left" w:pos="2482"/>
            </w:tabs>
            <w:ind w:hanging="13"/>
            <w:rPr>
              <w:b/>
              <w:sz w:val="18"/>
            </w:rPr>
          </w:pPr>
          <w:r>
            <w:rPr>
              <w:b/>
              <w:sz w:val="18"/>
            </w:rPr>
            <w:t xml:space="preserve">Data: </w:t>
          </w:r>
          <w:r>
            <w:rPr>
              <w:b/>
              <w:sz w:val="18"/>
            </w:rPr>
            <w:fldChar w:fldCharType="begin"/>
          </w:r>
          <w:r>
            <w:rPr>
              <w:b/>
              <w:sz w:val="18"/>
            </w:rPr>
            <w:instrText xml:space="preserve"> DATE \@ "dd/MM/yy" </w:instrText>
          </w:r>
          <w:r>
            <w:rPr>
              <w:b/>
              <w:sz w:val="18"/>
            </w:rPr>
            <w:fldChar w:fldCharType="separate"/>
          </w:r>
          <w:r w:rsidR="005033A7">
            <w:rPr>
              <w:b/>
              <w:noProof/>
              <w:sz w:val="18"/>
            </w:rPr>
            <w:t>04/08/16</w:t>
          </w:r>
          <w:r>
            <w:rPr>
              <w:b/>
              <w:sz w:val="18"/>
            </w:rPr>
            <w:fldChar w:fldCharType="end"/>
          </w:r>
        </w:p>
      </w:tc>
    </w:tr>
  </w:tbl>
  <w:p w:rsidR="007C3DC7" w:rsidRPr="008945D0" w:rsidRDefault="007C3DC7" w:rsidP="008945D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C7" w:rsidRPr="00F210A4" w:rsidRDefault="005033A7" w:rsidP="00F210A4">
    <w:pPr>
      <w:pStyle w:val="Cabealho"/>
      <w:pBdr>
        <w:bottom w:val="single" w:sz="6" w:space="1" w:color="auto"/>
      </w:pBdr>
      <w:jc w:val="right"/>
    </w:pPr>
    <w:r w:rsidRPr="00F210A4">
      <w:rPr>
        <w:noProof/>
      </w:rPr>
      <w:drawing>
        <wp:inline distT="0" distB="0" distL="0" distR="0">
          <wp:extent cx="1898650" cy="431800"/>
          <wp:effectExtent l="0" t="0" r="6350" b="6350"/>
          <wp:docPr id="2" name="Imagem 2" descr="logo-fsw-uniceub-fundo-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fsw-uniceub-fundo-bran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650"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FD44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E32B2E"/>
    <w:multiLevelType w:val="hybridMultilevel"/>
    <w:tmpl w:val="EF94810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F911FE"/>
    <w:multiLevelType w:val="hybridMultilevel"/>
    <w:tmpl w:val="D5B2BDE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366293"/>
    <w:multiLevelType w:val="hybridMultilevel"/>
    <w:tmpl w:val="D050102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CA622E"/>
    <w:multiLevelType w:val="hybridMultilevel"/>
    <w:tmpl w:val="EA847300"/>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A7"/>
    <w:rsid w:val="00081F36"/>
    <w:rsid w:val="00084957"/>
    <w:rsid w:val="000A0DAD"/>
    <w:rsid w:val="000B3832"/>
    <w:rsid w:val="000D421A"/>
    <w:rsid w:val="00165DCC"/>
    <w:rsid w:val="001F2879"/>
    <w:rsid w:val="00206A90"/>
    <w:rsid w:val="002271CC"/>
    <w:rsid w:val="002706F1"/>
    <w:rsid w:val="002E169B"/>
    <w:rsid w:val="00302BD8"/>
    <w:rsid w:val="003402F8"/>
    <w:rsid w:val="003D3723"/>
    <w:rsid w:val="0041651F"/>
    <w:rsid w:val="00463269"/>
    <w:rsid w:val="00475151"/>
    <w:rsid w:val="005033A7"/>
    <w:rsid w:val="00566123"/>
    <w:rsid w:val="00575575"/>
    <w:rsid w:val="005855ED"/>
    <w:rsid w:val="005951C9"/>
    <w:rsid w:val="005975C8"/>
    <w:rsid w:val="005B7132"/>
    <w:rsid w:val="005F54C1"/>
    <w:rsid w:val="006066A5"/>
    <w:rsid w:val="006224C6"/>
    <w:rsid w:val="00670A86"/>
    <w:rsid w:val="006D7039"/>
    <w:rsid w:val="007C3DC7"/>
    <w:rsid w:val="007D34AB"/>
    <w:rsid w:val="008736E9"/>
    <w:rsid w:val="00877221"/>
    <w:rsid w:val="008945D0"/>
    <w:rsid w:val="00895DC8"/>
    <w:rsid w:val="008D17B8"/>
    <w:rsid w:val="00935180"/>
    <w:rsid w:val="00AA1639"/>
    <w:rsid w:val="00B26F71"/>
    <w:rsid w:val="00BA7CC0"/>
    <w:rsid w:val="00BB3B3E"/>
    <w:rsid w:val="00BC19BD"/>
    <w:rsid w:val="00C47CE5"/>
    <w:rsid w:val="00CD6339"/>
    <w:rsid w:val="00CF2B28"/>
    <w:rsid w:val="00D7029F"/>
    <w:rsid w:val="00DA3CAA"/>
    <w:rsid w:val="00DB1145"/>
    <w:rsid w:val="00E31D4F"/>
    <w:rsid w:val="00E4299C"/>
    <w:rsid w:val="00E62D15"/>
    <w:rsid w:val="00E6664F"/>
    <w:rsid w:val="00EF6243"/>
    <w:rsid w:val="00F05F8C"/>
    <w:rsid w:val="00F21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09BAE543-F63E-455E-92B8-C93BFFF7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A90"/>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2"/>
      </w:numPr>
      <w:spacing w:before="240" w:after="60"/>
      <w:outlineLvl w:val="4"/>
    </w:pPr>
    <w:rPr>
      <w:sz w:val="22"/>
    </w:rPr>
  </w:style>
  <w:style w:type="paragraph" w:styleId="Ttulo6">
    <w:name w:val="heading 6"/>
    <w:basedOn w:val="Normal"/>
    <w:next w:val="Normal"/>
    <w:qFormat/>
    <w:pPr>
      <w:numPr>
        <w:ilvl w:val="5"/>
        <w:numId w:val="2"/>
      </w:numPr>
      <w:spacing w:before="240" w:after="60"/>
      <w:outlineLvl w:val="5"/>
    </w:pPr>
    <w:rPr>
      <w:i/>
      <w:sz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rPr>
  </w:style>
  <w:style w:type="paragraph" w:styleId="Ttulo9">
    <w:name w:val="heading 9"/>
    <w:basedOn w:val="Normal"/>
    <w:next w:val="Normal"/>
    <w:qFormat/>
    <w:pPr>
      <w:numPr>
        <w:ilvl w:val="8"/>
        <w:numId w:val="2"/>
      </w:numPr>
      <w:spacing w:before="240" w:after="6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spacing w:before="120" w:after="120"/>
    </w:pPr>
    <w:rPr>
      <w:b/>
      <w:caps/>
    </w:rPr>
  </w:style>
  <w:style w:type="paragraph" w:styleId="Sumrio2">
    <w:name w:val="toc 2"/>
    <w:basedOn w:val="Normal"/>
    <w:next w:val="Normal"/>
    <w:semiHidden/>
    <w:pPr>
      <w:ind w:left="200"/>
    </w:pPr>
    <w:rPr>
      <w:smallCaps/>
    </w:rPr>
  </w:style>
  <w:style w:type="paragraph" w:styleId="Sumrio3">
    <w:name w:val="toc 3"/>
    <w:basedOn w:val="Normal"/>
    <w:next w:val="Normal"/>
    <w:semiHidden/>
    <w:pPr>
      <w:ind w:left="400"/>
    </w:pPr>
    <w:rPr>
      <w:i/>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rPr>
      <w:sz w:val="18"/>
    </w:rPr>
  </w:style>
  <w:style w:type="paragraph" w:styleId="Sumrio5">
    <w:name w:val="toc 5"/>
    <w:basedOn w:val="Normal"/>
    <w:next w:val="Normal"/>
    <w:semiHidden/>
    <w:pPr>
      <w:ind w:left="800"/>
    </w:pPr>
    <w:rPr>
      <w:sz w:val="18"/>
    </w:rPr>
  </w:style>
  <w:style w:type="paragraph" w:styleId="Sumrio6">
    <w:name w:val="toc 6"/>
    <w:basedOn w:val="Normal"/>
    <w:next w:val="Normal"/>
    <w:semiHidden/>
    <w:pPr>
      <w:ind w:left="1000"/>
    </w:pPr>
    <w:rPr>
      <w:sz w:val="18"/>
    </w:rPr>
  </w:style>
  <w:style w:type="paragraph" w:styleId="Sumrio7">
    <w:name w:val="toc 7"/>
    <w:basedOn w:val="Normal"/>
    <w:next w:val="Normal"/>
    <w:semiHidden/>
    <w:pPr>
      <w:ind w:left="1200"/>
    </w:pPr>
    <w:rPr>
      <w:sz w:val="18"/>
    </w:rPr>
  </w:style>
  <w:style w:type="paragraph" w:styleId="Sumrio8">
    <w:name w:val="toc 8"/>
    <w:basedOn w:val="Normal"/>
    <w:next w:val="Normal"/>
    <w:semiHidden/>
    <w:pPr>
      <w:ind w:left="1400"/>
    </w:pPr>
    <w:rPr>
      <w:sz w:val="18"/>
    </w:rPr>
  </w:style>
  <w:style w:type="paragraph" w:styleId="Sumrio9">
    <w:name w:val="toc 9"/>
    <w:basedOn w:val="Normal"/>
    <w:next w:val="Normal"/>
    <w:semiHidden/>
    <w:pPr>
      <w:ind w:left="1600"/>
    </w:pPr>
    <w:rPr>
      <w:sz w:val="18"/>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lang w:eastAsia="en-US"/>
    </w:rPr>
  </w:style>
  <w:style w:type="paragraph" w:customStyle="1" w:styleId="Bullet">
    <w:name w:val="Bullet"/>
    <w:basedOn w:val="Normal"/>
    <w:pPr>
      <w:widowControl/>
      <w:numPr>
        <w:numId w:val="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jc w:val="both"/>
    </w:pPr>
    <w:rPr>
      <w:rFonts w:ascii="Century Gothic" w:hAnsi="Century Gothic"/>
      <w:i/>
      <w:color w:val="0000FF"/>
    </w:rPr>
  </w:style>
  <w:style w:type="character" w:styleId="Hyperlink">
    <w:name w:val="Hyperlink"/>
    <w:basedOn w:val="Fontepargpadro"/>
    <w:rPr>
      <w:color w:val="0000FF"/>
      <w:u w:val="single"/>
    </w:rPr>
  </w:style>
  <w:style w:type="paragraph" w:styleId="Corpodetexto3">
    <w:name w:val="Body Text 3"/>
    <w:basedOn w:val="Normal"/>
    <w:rPr>
      <w:rFonts w:ascii="Century Gothic" w:hAnsi="Century Gothic"/>
      <w:color w:val="0000FF"/>
    </w:rPr>
  </w:style>
  <w:style w:type="paragraph" w:customStyle="1" w:styleId="Explicao">
    <w:name w:val="Explicação"/>
    <w:basedOn w:val="Corpodetexto"/>
    <w:next w:val="Normal"/>
    <w:pPr>
      <w:ind w:left="0"/>
      <w:jc w:val="both"/>
    </w:pPr>
    <w:rPr>
      <w:color w:val="0000FF"/>
    </w:rPr>
  </w:style>
  <w:style w:type="table" w:styleId="Tabelacomgrade8">
    <w:name w:val="Table Grid 8"/>
    <w:basedOn w:val="Tabelanormal"/>
    <w:rsid w:val="00084957"/>
    <w:pPr>
      <w:widowControl w:val="0"/>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Excluir">
    <w:name w:val="Excluir"/>
    <w:basedOn w:val="InfoBlue"/>
    <w:next w:val="Normal"/>
    <w:rPr>
      <w:i w:val="0"/>
      <w:color w:val="FF0000"/>
    </w:rPr>
  </w:style>
  <w:style w:type="table" w:customStyle="1" w:styleId="TabelaVM">
    <w:name w:val="Tabela VM"/>
    <w:basedOn w:val="Tabelacomgrade8"/>
    <w:rsid w:val="00084957"/>
    <w:rPr>
      <w:rFonts w:ascii="Arial" w:hAnsi="Arial"/>
    </w:rPr>
    <w:tblPr/>
    <w:tcPr>
      <w:shd w:val="clear" w:color="auto" w:fill="auto"/>
    </w:tcPr>
    <w:tblStylePr w:type="firstRow">
      <w:rPr>
        <w:b/>
        <w:bCs/>
        <w:color w:val="FF9900"/>
      </w:rPr>
      <w:tblPr/>
      <w:tcPr>
        <w:tcBorders>
          <w:tl2br w:val="none" w:sz="0" w:space="0" w:color="auto"/>
          <w:tr2bl w:val="none" w:sz="0" w:space="0" w:color="auto"/>
        </w:tcBorders>
        <w:shd w:val="solid" w:color="000080" w:fill="FFFFFF"/>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styleId="Legenda">
    <w:name w:val="caption"/>
    <w:basedOn w:val="Normal"/>
    <w:next w:val="Normal"/>
    <w:qFormat/>
    <w:rsid w:val="00F210A4"/>
    <w:pPr>
      <w:spacing w:before="120" w:after="120"/>
    </w:pPr>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ragi\Downloads\FSWUniCEUB%20-%20Plano%20de%20Projeto%20(2).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9665AFFAF23804582F50A5A150C6AA9" ma:contentTypeVersion="1" ma:contentTypeDescription="Crie um novo documento." ma:contentTypeScope="" ma:versionID="f0a132df6bc991994a6db2ec390c3f8d">
  <xsd:schema xmlns:xsd="http://www.w3.org/2001/XMLSchema" xmlns:xs="http://www.w3.org/2001/XMLSchema" xmlns:p="http://schemas.microsoft.com/office/2006/metadata/properties" targetNamespace="http://schemas.microsoft.com/office/2006/metadata/properties" ma:root="true" ma:fieldsID="86317bd3abdbddd8202a3a954647b97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7F2E3-9A40-4509-8DFD-BCC45AE675B0}"/>
</file>

<file path=customXml/itemProps2.xml><?xml version="1.0" encoding="utf-8"?>
<ds:datastoreItem xmlns:ds="http://schemas.openxmlformats.org/officeDocument/2006/customXml" ds:itemID="{9440632E-680F-4C04-A1D7-8CD3537C1EE4}"/>
</file>

<file path=customXml/itemProps3.xml><?xml version="1.0" encoding="utf-8"?>
<ds:datastoreItem xmlns:ds="http://schemas.openxmlformats.org/officeDocument/2006/customXml" ds:itemID="{4E011D2C-B3F7-4C87-B147-746BEFB12BA7}"/>
</file>

<file path=docProps/app.xml><?xml version="1.0" encoding="utf-8"?>
<Properties xmlns="http://schemas.openxmlformats.org/officeDocument/2006/extended-properties" xmlns:vt="http://schemas.openxmlformats.org/officeDocument/2006/docPropsVTypes">
  <Template>FSWUniCEUB - Plano de Projeto (2).dot</Template>
  <TotalTime>2</TotalTime>
  <Pages>6</Pages>
  <Words>1343</Words>
  <Characters>7255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Nome do Caso de Uso</vt:lpstr>
    </vt:vector>
  </TitlesOfParts>
  <Manager>Prof. Msc. Fabiano Mariath D`Oliveira</Manager>
  <Company>FSWUNICEUB - Fábrica de Software do UniCEUB</Company>
  <LinksUpToDate>false</LinksUpToDate>
  <CharactersWithSpaces>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Caso de Uso</dc:title>
  <dc:subject>Nome do Projeto</dc:subject>
  <dc:creator>Hiragi</dc:creator>
  <cp:keywords/>
  <dc:description/>
  <cp:lastModifiedBy>Hiragi</cp:lastModifiedBy>
  <cp:revision>2</cp:revision>
  <cp:lastPrinted>2001-09-13T14:57:00Z</cp:lastPrinted>
  <dcterms:created xsi:type="dcterms:W3CDTF">2016-08-04T13:18:00Z</dcterms:created>
  <dcterms:modified xsi:type="dcterms:W3CDTF">2016-08-04T13:20:00Z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0x010100F9665AFFAF23804582F50A5A150C6AA9</vt:lpwstr>
  </property>
</Properties>
</file>